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snapToGrid w:val="0"/>
        <w:spacing w:line="276" w:lineRule="auto"/>
        <w:jc w:val="left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ge">
                  <wp:posOffset>792480</wp:posOffset>
                </wp:positionV>
                <wp:extent cx="5393690" cy="2073910"/>
                <wp:effectExtent l="0" t="0" r="16510" b="0"/>
                <wp:wrapNone/>
                <wp:docPr id="2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2073910"/>
                          <a:chOff x="0" y="0"/>
                          <a:chExt cx="5393782" cy="2073910"/>
                        </a:xfrm>
                      </wpg:grpSpPr>
                      <wpg:grpSp>
                        <wpg:cNvPr id="22" name="组合 18"/>
                        <wpg:cNvGrpSpPr/>
                        <wpg:grpSpPr>
                          <a:xfrm>
                            <a:off x="0" y="0"/>
                            <a:ext cx="5057836" cy="2073910"/>
                            <a:chOff x="0" y="0"/>
                            <a:chExt cx="5057836" cy="2073910"/>
                          </a:xfrm>
                        </wpg:grpSpPr>
                        <wps:wsp>
                          <wps:cNvPr id="18" name="Freeform 5"/>
                          <wps:cNvSpPr>
                            <a:spLocks noChangeAspect="1"/>
                          </wps:cNvSpPr>
                          <wps:spPr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8"/>
                                <a:gd name="txR" fmla="*/ 18437 w 98"/>
                                <a:gd name="txB" fmla="*/ 18437 h 98"/>
                              </a:gdLst>
                              <a:ahLst/>
                              <a:cxnLst>
                                <a:cxn ang="0">
                                  <a:pos x="0" y="143828"/>
                                </a:cxn>
                                <a:cxn ang="0">
                                  <a:pos x="143828" y="0"/>
                                </a:cxn>
                                <a:cxn ang="0">
                                  <a:pos x="287655" y="143828"/>
                                </a:cxn>
                                <a:cxn ang="0">
                                  <a:pos x="143828" y="287655"/>
                                </a:cxn>
                                <a:cxn ang="0">
                                  <a:pos x="0" y="143828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143828" y="272979"/>
                                </a:cxn>
                                <a:cxn ang="0">
                                  <a:pos x="272979" y="143828"/>
                                </a:cxn>
                                <a:cxn ang="0">
                                  <a:pos x="143828" y="14676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132086" y="111540"/>
                                </a:cxn>
                                <a:cxn ang="0">
                                  <a:pos x="85122" y="111540"/>
                                </a:cxn>
                                <a:cxn ang="0">
                                  <a:pos x="85122" y="120345"/>
                                </a:cxn>
                                <a:cxn ang="0">
                                  <a:pos x="132086" y="120345"/>
                                </a:cxn>
                                <a:cxn ang="0">
                                  <a:pos x="132086" y="111540"/>
                                </a:cxn>
                                <a:cxn ang="0">
                                  <a:pos x="132086" y="111540"/>
                                </a:cxn>
                                <a:cxn ang="0">
                                  <a:pos x="132086" y="135022"/>
                                </a:cxn>
                                <a:cxn ang="0">
                                  <a:pos x="85122" y="135022"/>
                                </a:cxn>
                                <a:cxn ang="0">
                                  <a:pos x="85122" y="146763"/>
                                </a:cxn>
                                <a:cxn ang="0">
                                  <a:pos x="132086" y="146763"/>
                                </a:cxn>
                                <a:cxn ang="0">
                                  <a:pos x="132086" y="135022"/>
                                </a:cxn>
                                <a:cxn ang="0">
                                  <a:pos x="132086" y="135022"/>
                                </a:cxn>
                                <a:cxn ang="0">
                                  <a:pos x="132086" y="167310"/>
                                </a:cxn>
                                <a:cxn ang="0">
                                  <a:pos x="85122" y="167310"/>
                                </a:cxn>
                                <a:cxn ang="0">
                                  <a:pos x="85122" y="176115"/>
                                </a:cxn>
                                <a:cxn ang="0">
                                  <a:pos x="132086" y="176115"/>
                                </a:cxn>
                                <a:cxn ang="0">
                                  <a:pos x="132086" y="167310"/>
                                </a:cxn>
                                <a:cxn ang="0">
                                  <a:pos x="132086" y="167310"/>
                                </a:cxn>
                                <a:cxn ang="0">
                                  <a:pos x="220144" y="82187"/>
                                </a:cxn>
                                <a:cxn ang="0">
                                  <a:pos x="64576" y="82187"/>
                                </a:cxn>
                                <a:cxn ang="0">
                                  <a:pos x="55770" y="90993"/>
                                </a:cxn>
                                <a:cxn ang="0">
                                  <a:pos x="55770" y="196662"/>
                                </a:cxn>
                                <a:cxn ang="0">
                                  <a:pos x="64576" y="205468"/>
                                </a:cxn>
                                <a:cxn ang="0">
                                  <a:pos x="220144" y="205468"/>
                                </a:cxn>
                                <a:cxn ang="0">
                                  <a:pos x="228950" y="196662"/>
                                </a:cxn>
                                <a:cxn ang="0">
                                  <a:pos x="228950" y="90993"/>
                                </a:cxn>
                                <a:cxn ang="0">
                                  <a:pos x="220144" y="82187"/>
                                </a:cxn>
                                <a:cxn ang="0">
                                  <a:pos x="214274" y="190792"/>
                                </a:cxn>
                                <a:cxn ang="0">
                                  <a:pos x="70446" y="190792"/>
                                </a:cxn>
                                <a:cxn ang="0">
                                  <a:pos x="70446" y="96863"/>
                                </a:cxn>
                                <a:cxn ang="0">
                                  <a:pos x="214274" y="96863"/>
                                </a:cxn>
                                <a:cxn ang="0">
                                  <a:pos x="214274" y="190792"/>
                                </a:cxn>
                                <a:cxn ang="0">
                                  <a:pos x="214274" y="190792"/>
                                </a:cxn>
                                <a:cxn ang="0">
                                  <a:pos x="176115" y="140892"/>
                                </a:cxn>
                                <a:cxn ang="0">
                                  <a:pos x="193727" y="126216"/>
                                </a:cxn>
                                <a:cxn ang="0">
                                  <a:pos x="176115" y="111540"/>
                                </a:cxn>
                                <a:cxn ang="0">
                                  <a:pos x="158504" y="126216"/>
                                </a:cxn>
                                <a:cxn ang="0">
                                  <a:pos x="176115" y="140892"/>
                                </a:cxn>
                                <a:cxn ang="0">
                                  <a:pos x="199597" y="164374"/>
                                </a:cxn>
                                <a:cxn ang="0">
                                  <a:pos x="176115" y="143828"/>
                                </a:cxn>
                                <a:cxn ang="0">
                                  <a:pos x="152633" y="164374"/>
                                </a:cxn>
                                <a:cxn ang="0">
                                  <a:pos x="152633" y="176115"/>
                                </a:cxn>
                                <a:cxn ang="0">
                                  <a:pos x="199597" y="176115"/>
                                </a:cxn>
                                <a:cxn ang="0">
                                  <a:pos x="199597" y="164374"/>
                                </a:cxn>
                                <a:cxn ang="0">
                                  <a:pos x="199597" y="164374"/>
                                </a:cxn>
                              </a:cxnLst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文本框 2"/>
                          <wps:cNvSpPr txBox="1"/>
                          <wps:spPr>
                            <a:xfrm>
                              <a:off x="304802" y="0"/>
                              <a:ext cx="2658155" cy="384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个人信息（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Personal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                     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  <wps:wsp>
                          <wps:cNvPr id="20" name="文本框 2"/>
                          <wps:cNvSpPr txBox="1"/>
                          <wps:spPr>
                            <a:xfrm>
                              <a:off x="0" y="371475"/>
                              <a:ext cx="2552744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名：黄锦平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族：汉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13286933739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现住地址：中山市西区长洲南大街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爱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好：打羽毛球，骑自行车</w:t>
                                </w: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  <wps:wsp>
                          <wps:cNvPr id="21" name="文本框 2"/>
                          <wps:cNvSpPr txBox="1"/>
                          <wps:spPr>
                            <a:xfrm>
                              <a:off x="2705121" y="371475"/>
                              <a:ext cx="2352715" cy="17024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1998.10.25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高：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167cm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政治面貌：中国共青团员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籍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贯：广东中山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2575680322@qq.com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upright="1">
                            <a:spAutoFit/>
                          </wps:bodyPr>
                        </wps:wsp>
                      </wpg:grpSp>
                      <wps:wsp>
                        <wps:cNvPr id="23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4" o:spid="_x0000_s1026" o:spt="203" style="position:absolute;left:0pt;margin-left:3.7pt;margin-top:62.4pt;height:163.3pt;width:424.7pt;mso-position-vertical-relative:page;z-index:251657216;mso-width-relative:page;mso-height-relative:page;" coordsize="5393782,2073910" o:gfxdata="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DRomKT&#10;2QAAAAkBAAAPAAAAAAAAAAEAIAAAACIAAABkcnMvZG93bnJldi54bWxQSwECFAAUAAAACACHTuJA&#10;tRBt810KAADlMwAADgAAAAAAAAABACAAAAAoAQAAZHJzL2Uyb0RvYy54bWxQSwUGAAAAAAYABgBZ&#10;AQAA9w0AAAAA&#10;">
                <o:lock v:ext="edit" aspectratio="f"/>
                <v:group id="组合 18" o:spid="_x0000_s1026" o:spt="203" style="position:absolute;left:0;top:0;height:2073910;width:5057836;" coordsize="5057836,207391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bUlNK7oAAADb&#10;AAAADwAAAGRycy9kb3ducmV2LnhtbEWPzYrCQAzH7wu+wxDB23ZqD6LVsewKoifBjwcIndiW7WS6&#10;nWnVtzeHhb0l5P/xy6Z4ulaN1IfGs4F5koIiLr1tuDJwu+4/l6BCRLbYeiYDLwpQbCcfG8ytf/CZ&#10;xkuslIRwyNFAHWOXax3KmhyGxHfEcrv73mGUta+07fEh4a7VWZoutMOGpaHGjnY1lT+XwUlvNhy/&#10;9BAaPB2yV1ce7Or3Oxozm87TNahIz/gv/nMfreALrPwiA+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SU0rugAAANsA&#10;AAAPAAAAAAAAAAEAIAAAACIAAABkcnMvZG93bnJldi54bWxQSwECFAAUAAAACACHTuJAMy8FnjsA&#10;AAA5AAAAEAAAAAAAAAABACAAAAAJAQAAZHJzL3NoYXBleG1sLnhtbFBLBQYAAAAABgAGAFsBAACz&#10;AwAA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8;143828,0;287655,143828;143828,287655;0,143828;14676,143828;143828,272979;272979,143828;143828,14676;14676,143828;132086,111540;85122,111540;85122,120345;132086,120345;132086,111540;132086,111540;132086,135022;85122,135022;85122,146763;132086,146763;132086,135022;132086,135022;132086,167310;85122,167310;85122,176115;132086,176115;132086,167310;132086,167310;220144,82187;64576,82187;55770,90993;55770,196662;64576,205468;220144,205468;228950,196662;228950,90993;220144,82187;214274,190792;70446,190792;70446,96863;214274,96863;214274,190792;214274,190792;176115,140892;193727,126216;176115,111540;158504,126216;176115,140892;199597,164374;176115,143828;152633,164374;152633,176115;199597,176115;199597,164374;199597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04802;top:0;height:384175;width:2658155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个人信息（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Personal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                    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244600;width:255274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名：黄锦平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族：汉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13286933739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现住地址：中山市西区长洲南大街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爱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好：打羽毛球，骑自行车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21;top:371475;height:1702435;width:235271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1998.10.25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高：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167cm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政治面貌：中国共青团员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籍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贯：广东中山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2575680322@qq.com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直接连接符 201" o:spid="_x0000_s1026" o:spt="20" style="position:absolute;left:382138;top:321849;height:0;width:5011644;" filled="f" stroked="t" coordsize="21600,21600" o:gfxdata="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qaa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ge">
                  <wp:posOffset>219075</wp:posOffset>
                </wp:positionV>
                <wp:extent cx="7696200" cy="251460"/>
                <wp:effectExtent l="0" t="0" r="0" b="152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pt;margin-top:17.25pt;height:19.8pt;width:606pt;mso-position-vertical-relative:page;z-index:251654144;mso-width-relative:page;mso-height-relative:page;" coordsize="7696200,252000" o:gfxdata="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455XD2gAAAAoBAAAPAAAAAAAAAAEAIAAAACIAAABkcnMvZG93bnJldi54bWxQSwEC&#10;FAAUAAAACACHTuJAz7kUsisCAADzBQAADgAAAAAAAAABACAAAAApAQAAZHJzL2Uyb0RvYy54bWxQ&#10;SwUGAAAAAAYABgBZAQAAxgUAAAAA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Verdana" w:hAnsi="Verdana" w:eastAsia="微软雅黑"/>
          <w:color w:val="0066CC"/>
          <w:sz w:val="28"/>
          <w:szCs w:val="28"/>
        </w:rPr>
        <w:t xml:space="preserve">                                             </w:t>
      </w:r>
      <w:r>
        <w:rPr>
          <w:rFonts w:hint="eastAsia" w:ascii="Verdana" w:hAnsi="Verdana" w:eastAsia="微软雅黑"/>
          <w:color w:val="0066CC"/>
          <w:sz w:val="28"/>
          <w:szCs w:val="28"/>
        </w:rPr>
        <w:t>求职意向：</w:t>
      </w:r>
      <w:r>
        <w:rPr>
          <w:rFonts w:ascii="Verdana" w:hAnsi="Verdana" w:eastAsia="微软雅黑"/>
          <w:b/>
          <w:color w:val="0066CC"/>
          <w:sz w:val="28"/>
          <w:szCs w:val="28"/>
          <w:u w:val="single"/>
        </w:rPr>
        <w:t xml:space="preserve">Java </w:t>
      </w:r>
      <w:r>
        <w:rPr>
          <w:rFonts w:hint="eastAsia" w:ascii="Verdana" w:hAnsi="Verdana" w:eastAsia="微软雅黑"/>
          <w:b/>
          <w:color w:val="0066CC"/>
          <w:sz w:val="28"/>
          <w:szCs w:val="28"/>
          <w:u w:val="single"/>
        </w:rPr>
        <w:t>开发岗位</w:t>
      </w:r>
      <w:r>
        <w:rPr>
          <w:rFonts w:ascii="Verdana" w:hAnsi="Verdana" w:eastAsia="微软雅黑"/>
          <w:b/>
          <w:color w:val="0066CC"/>
          <w:sz w:val="28"/>
          <w:szCs w:val="28"/>
          <w:u w:val="single"/>
        </w:rPr>
        <w:t xml:space="preserve"> </w:t>
      </w:r>
      <w:r>
        <w:t xml:space="preserve">                          </w:t>
      </w:r>
    </w:p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72390</wp:posOffset>
            </wp:positionV>
            <wp:extent cx="1070610" cy="1343660"/>
            <wp:effectExtent l="0" t="0" r="15240" b="8890"/>
            <wp:wrapTight wrapText="bothSides">
              <wp:wrapPolygon>
                <wp:start x="-193" y="0"/>
                <wp:lineTo x="-193" y="21447"/>
                <wp:lineTo x="21600" y="21447"/>
                <wp:lineTo x="21600" y="0"/>
                <wp:lineTo x="-193" y="0"/>
              </wp:wrapPolygon>
            </wp:wrapTight>
            <wp:docPr id="53" name="图片 3" descr="201806705453005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 descr="2018067054530055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t xml:space="preserve">                                                                                 </w:t>
      </w:r>
    </w:p>
    <w:p>
      <w:pPr>
        <w:rPr>
          <w:rFonts w:ascii="微软雅黑" w:hAnsi="微软雅黑" w:eastAsia="微软雅黑"/>
          <w:b/>
          <w:color w:val="5B5B5B"/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ge">
                  <wp:posOffset>2901950</wp:posOffset>
                </wp:positionV>
                <wp:extent cx="6762750" cy="929005"/>
                <wp:effectExtent l="0" t="0" r="0" b="0"/>
                <wp:wrapNone/>
                <wp:docPr id="4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4"/>
                          <a:chOff x="0" y="0"/>
                          <a:chExt cx="6762750" cy="929156"/>
                        </a:xfrm>
                      </wpg:grpSpPr>
                      <wpg:grpSp>
                        <wpg:cNvPr id="43" name="组合 211"/>
                        <wpg:cNvGrpSpPr/>
                        <wpg:grpSpPr>
                          <a:xfrm>
                            <a:off x="0" y="0"/>
                            <a:ext cx="6762750" cy="929156"/>
                            <a:chOff x="308344" y="10632"/>
                            <a:chExt cx="6762750" cy="929158"/>
                          </a:xfrm>
                        </wpg:grpSpPr>
                        <wpg:grpSp>
                          <wpg:cNvPr id="41" name="组合 24"/>
                          <wpg:cNvGrpSpPr/>
                          <wpg:grpSpPr>
                            <a:xfrm>
                              <a:off x="308344" y="10632"/>
                              <a:ext cx="6762750" cy="929158"/>
                              <a:chOff x="0" y="0"/>
                              <a:chExt cx="6763384" cy="929368"/>
                            </a:xfrm>
                          </wpg:grpSpPr>
                          <wps:wsp>
                            <wps:cNvPr id="39" name="文本框 2"/>
                            <wps:cNvSpPr txBox="1"/>
                            <wps:spPr>
                              <a:xfrm>
                                <a:off x="304829" y="0"/>
                                <a:ext cx="2658359" cy="38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anchor="t" upright="1">
                              <a:spAutoFit/>
                            </wps:bodyPr>
                          </wps:wsp>
                          <wps:wsp>
                            <wps:cNvPr id="40" name="文本框 2"/>
                            <wps:cNvSpPr txBox="1"/>
                            <wps:spPr>
                              <a:xfrm>
                                <a:off x="0" y="370984"/>
                                <a:ext cx="6763384" cy="5583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 xml:space="preserve">2017.09-2018.03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B5B5B"/>
                                    </w:rPr>
                                    <w:t>中山达内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 xml:space="preserve">                                 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 xml:space="preserve">   java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B5B5B"/>
                                    </w:rPr>
                                    <w:t>企业级开发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1.学习线程</w:t>
                                  </w:r>
                                </w:p>
                              </w:txbxContent>
                            </wps:txbx>
                            <wps:bodyPr vert="horz" anchor="t" upright="1">
                              <a:spAutoFit/>
                            </wps:bodyPr>
                          </wps:wsp>
                        </wpg:grpSp>
                        <wps:wsp>
                          <wps:cNvPr id="42" name="Freeform 21"/>
                          <wps:cNvSpPr>
                            <a:spLocks noChangeAspect="1"/>
                          </wps:cNvSpPr>
                          <wps:spPr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8"/>
                                <a:gd name="txR" fmla="*/ 18437 w 98"/>
                                <a:gd name="txB" fmla="*/ 18437 h 98"/>
                              </a:gdLst>
                              <a:ahLst/>
                              <a:cxnLst>
                                <a:cxn ang="0">
                                  <a:pos x="143828" y="0"/>
                                </a:cxn>
                                <a:cxn ang="0">
                                  <a:pos x="143828" y="287655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272979" y="143828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49899" y="90993"/>
                                </a:cxn>
                                <a:cxn ang="0">
                                  <a:pos x="82187" y="70446"/>
                                </a:cxn>
                                <a:cxn ang="0">
                                  <a:pos x="135022" y="82187"/>
                                </a:cxn>
                                <a:cxn ang="0">
                                  <a:pos x="143828" y="85122"/>
                                </a:cxn>
                                <a:cxn ang="0">
                                  <a:pos x="193727" y="70446"/>
                                </a:cxn>
                                <a:cxn ang="0">
                                  <a:pos x="231885" y="88058"/>
                                </a:cxn>
                                <a:cxn ang="0">
                                  <a:pos x="234820" y="196662"/>
                                </a:cxn>
                                <a:cxn ang="0">
                                  <a:pos x="223079" y="211338"/>
                                </a:cxn>
                                <a:cxn ang="0">
                                  <a:pos x="217209" y="214274"/>
                                </a:cxn>
                                <a:cxn ang="0">
                                  <a:pos x="179051" y="205468"/>
                                </a:cxn>
                                <a:cxn ang="0">
                                  <a:pos x="158504" y="214274"/>
                                </a:cxn>
                                <a:cxn ang="0">
                                  <a:pos x="143828" y="217209"/>
                                </a:cxn>
                                <a:cxn ang="0">
                                  <a:pos x="126216" y="214274"/>
                                </a:cxn>
                                <a:cxn ang="0">
                                  <a:pos x="114475" y="208403"/>
                                </a:cxn>
                                <a:cxn ang="0">
                                  <a:pos x="70446" y="214274"/>
                                </a:cxn>
                                <a:cxn ang="0">
                                  <a:pos x="61640" y="211338"/>
                                </a:cxn>
                                <a:cxn ang="0">
                                  <a:pos x="49899" y="196662"/>
                                </a:cxn>
                                <a:cxn ang="0">
                                  <a:pos x="49899" y="143828"/>
                                </a:cxn>
                                <a:cxn ang="0">
                                  <a:pos x="61640" y="187856"/>
                                </a:cxn>
                                <a:cxn ang="0">
                                  <a:pos x="120345" y="179051"/>
                                </a:cxn>
                                <a:cxn ang="0">
                                  <a:pos x="137957" y="184921"/>
                                </a:cxn>
                                <a:cxn ang="0">
                                  <a:pos x="137957" y="96863"/>
                                </a:cxn>
                                <a:cxn ang="0">
                                  <a:pos x="135022" y="90993"/>
                                </a:cxn>
                                <a:cxn ang="0">
                                  <a:pos x="85122" y="79252"/>
                                </a:cxn>
                                <a:cxn ang="0">
                                  <a:pos x="58705" y="93928"/>
                                </a:cxn>
                                <a:cxn ang="0">
                                  <a:pos x="58705" y="187856"/>
                                </a:cxn>
                                <a:cxn ang="0">
                                  <a:pos x="226015" y="187856"/>
                                </a:cxn>
                                <a:cxn ang="0">
                                  <a:pos x="223079" y="90993"/>
                                </a:cxn>
                                <a:cxn ang="0">
                                  <a:pos x="170245" y="82187"/>
                                </a:cxn>
                                <a:cxn ang="0">
                                  <a:pos x="146763" y="93928"/>
                                </a:cxn>
                                <a:cxn ang="0">
                                  <a:pos x="146763" y="184921"/>
                                </a:cxn>
                                <a:cxn ang="0">
                                  <a:pos x="158504" y="181986"/>
                                </a:cxn>
                                <a:cxn ang="0">
                                  <a:pos x="214274" y="184921"/>
                                </a:cxn>
                                <a:cxn ang="0">
                                  <a:pos x="61640" y="196662"/>
                                </a:cxn>
                                <a:cxn ang="0">
                                  <a:pos x="70446" y="202533"/>
                                </a:cxn>
                                <a:cxn ang="0">
                                  <a:pos x="120345" y="199597"/>
                                </a:cxn>
                                <a:cxn ang="0">
                                  <a:pos x="135022" y="208403"/>
                                </a:cxn>
                                <a:cxn ang="0">
                                  <a:pos x="152633" y="208403"/>
                                </a:cxn>
                                <a:cxn ang="0">
                                  <a:pos x="167310" y="199597"/>
                                </a:cxn>
                                <a:cxn ang="0">
                                  <a:pos x="214274" y="202533"/>
                                </a:cxn>
                                <a:cxn ang="0">
                                  <a:pos x="223079" y="196662"/>
                                </a:cxn>
                                <a:cxn ang="0">
                                  <a:pos x="181986" y="187856"/>
                                </a:cxn>
                                <a:cxn ang="0">
                                  <a:pos x="146763" y="196662"/>
                                </a:cxn>
                                <a:cxn ang="0">
                                  <a:pos x="137957" y="196662"/>
                                </a:cxn>
                                <a:cxn ang="0">
                                  <a:pos x="96863" y="187856"/>
                                </a:cxn>
                                <a:cxn ang="0">
                                  <a:pos x="61640" y="196662"/>
                                </a:cxn>
                              </a:cxnLst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s:wsp>
                        <wps:cNvPr id="44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9.25pt;margin-top:228.5pt;height:73.15pt;width:532.5pt;mso-position-vertical-relative:page;z-index:251659264;mso-width-relative:page;mso-height-relative:page;" coordsize="6762750,929156" o:gfxdata="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">
                <o:lock v:ext="edit" aspectratio="f"/>
                <v:group id="组合 211" o:spid="_x0000_s1026" o:spt="203" style="position:absolute;left:0;top:0;height:929156;width:6762750;" coordorigin="308344,10632" coordsize="6762750,92915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" o:spid="_x0000_s1026" o:spt="203" style="position:absolute;left:308344;top:10632;height:929158;width:6762750;" coordsize="6763384,92936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304829;top:0;height:384325;width:265835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84;height:558384;width:676338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 xml:space="preserve">2017.09-2018.03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B5B"/>
                              </w:rPr>
                              <w:t>中山达内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 xml:space="preserve">   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B5B"/>
                              </w:rPr>
                              <w:t>企业级开发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1.学习线程</w:t>
                            </w: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HxJV3LcAAADb&#10;AAAADwAAAGRycy9kb3ducmV2LnhtbEWPywrCMBBF94L/EEZwZ1OLiFajqCC6Enx8wNCMbbGZ1Cb1&#10;8fdGEFxe7uNw58uXqcSDGldaVjCMYhDEmdUl5wou5+1gAsJ5ZI2VZVLwJgfLRbczx1TbJx/pcfK5&#10;CCPsUlRQeF+nUrqsIIMusjVx8K62MeiDbHKpG3yGcVPJJI7H0mDJgVBgTZuCstupNYGbtPuVbF2J&#10;h13yrrOdnt7XXql+bxjPQHh6+X/4195rBaMEvl/C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ElXctwAAANs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8,0;143828,287655;14676,143828;272979,143828;14676,143828;49899,90993;82187,70446;135022,82187;143828,85122;193727,70446;231885,88058;234820,196662;223079,211338;217209,214274;179051,205468;158504,214274;143828,217209;126216,214274;114475,208403;70446,214274;61640,211338;49899,196662;49899,143828;61640,187856;120345,179051;137957,184921;137957,96863;135022,90993;85122,79252;58705,93928;58705,187856;226015,187856;223079,90993;170245,82187;146763,93928;146763,184921;158504,181986;214274,184921;61640,196662;70446,202533;120345,199597;135022,208403;152633,208403;167310,199597;214274,202533;223079,196662;181986,187856;146763,196662;137957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198" o:spid="_x0000_s1026" o:spt="20" style="position:absolute;left:381662;top:326003;height:0;width:6283325;" filled="f" stroked="t" coordsize="21600,21600" o:gfxdata="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wUd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 w:eastAsia="微软雅黑"/>
          <w:b/>
          <w:color w:val="5B5B5B"/>
          <w:szCs w:val="21"/>
        </w:rPr>
      </w:pPr>
    </w:p>
    <w:p>
      <w:pPr>
        <w:sectPr>
          <w:headerReference r:id="rId3" w:type="default"/>
          <w:headerReference r:id="rId4" w:type="even"/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ge">
                  <wp:posOffset>5530850</wp:posOffset>
                </wp:positionV>
                <wp:extent cx="6762750" cy="2301875"/>
                <wp:effectExtent l="0" t="0" r="0" b="0"/>
                <wp:wrapNone/>
                <wp:docPr id="10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01875"/>
                          <a:chOff x="0" y="0"/>
                          <a:chExt cx="6762750" cy="2302254"/>
                        </a:xfrm>
                      </wpg:grpSpPr>
                      <wpg:grpSp>
                        <wpg:cNvPr id="8" name="组合 211"/>
                        <wpg:cNvGrpSpPr/>
                        <wpg:grpSpPr>
                          <a:xfrm>
                            <a:off x="0" y="0"/>
                            <a:ext cx="6762750" cy="2302254"/>
                            <a:chOff x="308344" y="10633"/>
                            <a:chExt cx="6762750" cy="2302254"/>
                          </a:xfrm>
                        </wpg:grpSpPr>
                        <wpg:grpSp>
                          <wpg:cNvPr id="6" name="组合 24"/>
                          <wpg:cNvGrpSpPr/>
                          <wpg:grpSpPr>
                            <a:xfrm>
                              <a:off x="308344" y="10633"/>
                              <a:ext cx="6762750" cy="2302254"/>
                              <a:chOff x="0" y="0"/>
                              <a:chExt cx="6763384" cy="2302769"/>
                            </a:xfrm>
                          </wpg:grpSpPr>
                          <wps:wsp>
                            <wps:cNvPr id="4" name="文本框 2"/>
                            <wps:cNvSpPr txBox="1"/>
                            <wps:spPr>
                              <a:xfrm>
                                <a:off x="304800" y="0"/>
                                <a:ext cx="2658359" cy="3843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/>
                            <wps:spPr>
                              <a:xfrm>
                                <a:off x="0" y="370984"/>
                                <a:ext cx="6763384" cy="1931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HTML+CSS+DIV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布局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以及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DOM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解析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技术以及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JQuery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库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深刻理解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设计思想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熟练使用基于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Tomcat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服务器的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JSP/Servlet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开发。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java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核心技术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集合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socket , IO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多线程等。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熟悉运用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jsp , servlet , JSTL/EL , dom4j , jdbc , dbcp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Spring MVC , MyBatis , Spring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等主流框架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能够熟练的运用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Spring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进行多层体系架构设计。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Eclipse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开发工具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, SVN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代码管理工具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junit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进行单元测试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debug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进行代码调试。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数据库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熟练运用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sql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语句。</w:t>
                                  </w:r>
                                </w:p>
                                <w:p>
                                  <w:pPr>
                                    <w:pStyle w:val="32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对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Spring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框架的底层有一定了解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写过小型的类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Spring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框架。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wpg:grpSp>
                        <wps:wsp>
                          <wps:cNvPr id="7" name="Freeform 21"/>
                          <wps:cNvSpPr>
                            <a:spLocks noChangeAspect="1"/>
                          </wps:cNvSpPr>
                          <wps:spPr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8"/>
                                <a:gd name="txR" fmla="*/ 18437 w 98"/>
                                <a:gd name="txB" fmla="*/ 18437 h 98"/>
                              </a:gdLst>
                              <a:ahLst/>
                              <a:cxnLst>
                                <a:cxn ang="0">
                                  <a:pos x="143828" y="0"/>
                                </a:cxn>
                                <a:cxn ang="0">
                                  <a:pos x="143828" y="287655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272979" y="143828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49899" y="90993"/>
                                </a:cxn>
                                <a:cxn ang="0">
                                  <a:pos x="82187" y="70446"/>
                                </a:cxn>
                                <a:cxn ang="0">
                                  <a:pos x="135022" y="82187"/>
                                </a:cxn>
                                <a:cxn ang="0">
                                  <a:pos x="143828" y="85122"/>
                                </a:cxn>
                                <a:cxn ang="0">
                                  <a:pos x="193727" y="70446"/>
                                </a:cxn>
                                <a:cxn ang="0">
                                  <a:pos x="231885" y="88058"/>
                                </a:cxn>
                                <a:cxn ang="0">
                                  <a:pos x="234820" y="196662"/>
                                </a:cxn>
                                <a:cxn ang="0">
                                  <a:pos x="223079" y="211338"/>
                                </a:cxn>
                                <a:cxn ang="0">
                                  <a:pos x="217209" y="214274"/>
                                </a:cxn>
                                <a:cxn ang="0">
                                  <a:pos x="179051" y="205468"/>
                                </a:cxn>
                                <a:cxn ang="0">
                                  <a:pos x="158504" y="214274"/>
                                </a:cxn>
                                <a:cxn ang="0">
                                  <a:pos x="143828" y="217209"/>
                                </a:cxn>
                                <a:cxn ang="0">
                                  <a:pos x="126216" y="214274"/>
                                </a:cxn>
                                <a:cxn ang="0">
                                  <a:pos x="114475" y="208403"/>
                                </a:cxn>
                                <a:cxn ang="0">
                                  <a:pos x="70446" y="214274"/>
                                </a:cxn>
                                <a:cxn ang="0">
                                  <a:pos x="61640" y="211338"/>
                                </a:cxn>
                                <a:cxn ang="0">
                                  <a:pos x="49899" y="196662"/>
                                </a:cxn>
                                <a:cxn ang="0">
                                  <a:pos x="49899" y="143828"/>
                                </a:cxn>
                                <a:cxn ang="0">
                                  <a:pos x="61640" y="187856"/>
                                </a:cxn>
                                <a:cxn ang="0">
                                  <a:pos x="120345" y="179051"/>
                                </a:cxn>
                                <a:cxn ang="0">
                                  <a:pos x="137957" y="184921"/>
                                </a:cxn>
                                <a:cxn ang="0">
                                  <a:pos x="137957" y="96863"/>
                                </a:cxn>
                                <a:cxn ang="0">
                                  <a:pos x="135022" y="90993"/>
                                </a:cxn>
                                <a:cxn ang="0">
                                  <a:pos x="85122" y="79252"/>
                                </a:cxn>
                                <a:cxn ang="0">
                                  <a:pos x="58705" y="93928"/>
                                </a:cxn>
                                <a:cxn ang="0">
                                  <a:pos x="58705" y="187856"/>
                                </a:cxn>
                                <a:cxn ang="0">
                                  <a:pos x="226015" y="187856"/>
                                </a:cxn>
                                <a:cxn ang="0">
                                  <a:pos x="223079" y="90993"/>
                                </a:cxn>
                                <a:cxn ang="0">
                                  <a:pos x="170245" y="82187"/>
                                </a:cxn>
                                <a:cxn ang="0">
                                  <a:pos x="146763" y="93928"/>
                                </a:cxn>
                                <a:cxn ang="0">
                                  <a:pos x="146763" y="184921"/>
                                </a:cxn>
                                <a:cxn ang="0">
                                  <a:pos x="158504" y="181986"/>
                                </a:cxn>
                                <a:cxn ang="0">
                                  <a:pos x="214274" y="184921"/>
                                </a:cxn>
                                <a:cxn ang="0">
                                  <a:pos x="61640" y="196662"/>
                                </a:cxn>
                                <a:cxn ang="0">
                                  <a:pos x="70446" y="202533"/>
                                </a:cxn>
                                <a:cxn ang="0">
                                  <a:pos x="120345" y="199597"/>
                                </a:cxn>
                                <a:cxn ang="0">
                                  <a:pos x="135022" y="208403"/>
                                </a:cxn>
                                <a:cxn ang="0">
                                  <a:pos x="152633" y="208403"/>
                                </a:cxn>
                                <a:cxn ang="0">
                                  <a:pos x="167310" y="199597"/>
                                </a:cxn>
                                <a:cxn ang="0">
                                  <a:pos x="214274" y="202533"/>
                                </a:cxn>
                                <a:cxn ang="0">
                                  <a:pos x="223079" y="196662"/>
                                </a:cxn>
                                <a:cxn ang="0">
                                  <a:pos x="181986" y="187856"/>
                                </a:cxn>
                                <a:cxn ang="0">
                                  <a:pos x="146763" y="196662"/>
                                </a:cxn>
                                <a:cxn ang="0">
                                  <a:pos x="137957" y="196662"/>
                                </a:cxn>
                                <a:cxn ang="0">
                                  <a:pos x="96863" y="187856"/>
                                </a:cxn>
                                <a:cxn ang="0">
                                  <a:pos x="61640" y="196662"/>
                                </a:cxn>
                              </a:cxnLst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9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8" o:spid="_x0000_s1026" o:spt="203" style="position:absolute;left:0pt;margin-left:-9.3pt;margin-top:435.5pt;height:181.25pt;width:532.5pt;mso-position-vertical-relative:page;z-index:251655168;mso-width-relative:page;mso-height-relative:page;" coordsize="6762750,2302254" o:gfxdata="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">
                <o:lock v:ext="edit" aspectratio="f"/>
                <v:group id="组合 211" o:spid="_x0000_s1026" o:spt="203" style="position:absolute;left:0;top:0;height:2302254;width:6762750;" coordorigin="308344,10633" coordsize="6762750,230225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4" o:spid="_x0000_s1026" o:spt="203" style="position:absolute;left:308344;top:10633;height:2302254;width:6762750;" coordsize="6763384,230276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4324;width:265835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84;height:1931785;width:676338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HTML+CSS+DIV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布局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DOM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解析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技术以及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深刻理解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设计思想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熟练使用基于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Tomcat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服务器的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JSP/Servlet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开发。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核心技术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集合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socket , IO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流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多线程等。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熟悉运用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jsp , servlet , JSTL/EL , dom4j , jdbc , dbcp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Spring MVC , MyBatis , 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等主流框架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能够熟练的运用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进行多层体系架构设计。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Eclipse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, SVN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代码管理工具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junit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进行单元测试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debug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进行代码调试。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语句。</w:t>
                            </w:r>
                          </w:p>
                          <w:p>
                            <w:pPr>
                              <w:pStyle w:val="3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框架的底层有一定了解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写过小型的类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框架。</w:t>
                            </w: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8,0;143828,287655;14676,143828;272979,143828;14676,143828;49899,90993;82187,70446;135022,82187;143828,85122;193727,70446;231885,88058;234820,196662;223079,211338;217209,214274;179051,205468;158504,214274;143828,217209;126216,214274;114475,208403;70446,214274;61640,211338;49899,196662;49899,143828;61640,187856;120345,179051;137957,184921;137957,96863;135022,90993;85122,79252;58705,93928;58705,187856;226015,187856;223079,90993;170245,82187;146763,93928;146763,184921;158504,181986;214274,184921;61640,196662;70446,202533;120345,199597;135022,208403;152633,208403;167310,199597;214274,202533;223079,196662;181986,187856;146763,196662;137957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198" o:spid="_x0000_s1026" o:spt="20" style="position:absolute;left:381662;top:326003;height:0;width:6283325;" filled="f" stroked="t" coordsize="21600,21600" o:gfxdata="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BUuL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4058285</wp:posOffset>
                </wp:positionV>
                <wp:extent cx="6762750" cy="1250950"/>
                <wp:effectExtent l="0" t="0" r="0" b="0"/>
                <wp:wrapNone/>
                <wp:docPr id="31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250950"/>
                          <a:chOff x="0" y="0"/>
                          <a:chExt cx="6762750" cy="1282586"/>
                        </a:xfrm>
                      </wpg:grpSpPr>
                      <wpg:grpSp>
                        <wpg:cNvPr id="29" name="组合 211"/>
                        <wpg:cNvGrpSpPr/>
                        <wpg:grpSpPr>
                          <a:xfrm>
                            <a:off x="0" y="0"/>
                            <a:ext cx="6762750" cy="1282586"/>
                            <a:chOff x="308344" y="10633"/>
                            <a:chExt cx="6762750" cy="1282586"/>
                          </a:xfrm>
                        </wpg:grpSpPr>
                        <wpg:grpSp>
                          <wpg:cNvPr id="27" name="组合 24"/>
                          <wpg:cNvGrpSpPr/>
                          <wpg:grpSpPr>
                            <a:xfrm>
                              <a:off x="308344" y="10633"/>
                              <a:ext cx="6762750" cy="1282586"/>
                              <a:chOff x="0" y="0"/>
                              <a:chExt cx="6763384" cy="1282872"/>
                            </a:xfrm>
                          </wpg:grpSpPr>
                          <wps:wsp>
                            <wps:cNvPr id="25" name="文本框 2"/>
                            <wps:cNvSpPr txBox="1"/>
                            <wps:spPr>
                              <a:xfrm>
                                <a:off x="304800" y="0"/>
                                <a:ext cx="2658359" cy="6227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证书与能力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6" name="文本框 2"/>
                            <wps:cNvSpPr txBox="1"/>
                            <wps:spPr>
                              <a:xfrm>
                                <a:off x="0" y="370984"/>
                                <a:ext cx="6763384" cy="9118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2"/>
                                    <w:tabs>
                                      <w:tab w:val="left" w:pos="420"/>
                                    </w:tabs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color w:val="5B5B5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B5B5B"/>
                                    </w:rPr>
                                    <w:t>计算机一级证书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color w:val="5B5B5B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>.PhontoShop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B5B5B"/>
                                    </w:rPr>
                                    <w:t>初级证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color w:val="5B5B5B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5B5B5B"/>
                                    </w:rPr>
                                    <w:t>.java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B5B5B"/>
                                    </w:rPr>
                                    <w:t>开发证书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28" name="Freeform 21"/>
                          <wps:cNvSpPr>
                            <a:spLocks noChangeAspect="1"/>
                          </wps:cNvSpPr>
                          <wps:spPr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8"/>
                                <a:gd name="txR" fmla="*/ 18437 w 98"/>
                                <a:gd name="txB" fmla="*/ 18437 h 98"/>
                              </a:gdLst>
                              <a:ahLst/>
                              <a:cxnLst>
                                <a:cxn ang="0">
                                  <a:pos x="143828" y="0"/>
                                </a:cxn>
                                <a:cxn ang="0">
                                  <a:pos x="143828" y="287655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272979" y="143828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49899" y="90993"/>
                                </a:cxn>
                                <a:cxn ang="0">
                                  <a:pos x="82187" y="70446"/>
                                </a:cxn>
                                <a:cxn ang="0">
                                  <a:pos x="135022" y="82187"/>
                                </a:cxn>
                                <a:cxn ang="0">
                                  <a:pos x="143828" y="85122"/>
                                </a:cxn>
                                <a:cxn ang="0">
                                  <a:pos x="193727" y="70446"/>
                                </a:cxn>
                                <a:cxn ang="0">
                                  <a:pos x="231885" y="88058"/>
                                </a:cxn>
                                <a:cxn ang="0">
                                  <a:pos x="234820" y="196662"/>
                                </a:cxn>
                                <a:cxn ang="0">
                                  <a:pos x="223079" y="211338"/>
                                </a:cxn>
                                <a:cxn ang="0">
                                  <a:pos x="217209" y="214274"/>
                                </a:cxn>
                                <a:cxn ang="0">
                                  <a:pos x="179051" y="205468"/>
                                </a:cxn>
                                <a:cxn ang="0">
                                  <a:pos x="158504" y="214274"/>
                                </a:cxn>
                                <a:cxn ang="0">
                                  <a:pos x="143828" y="217209"/>
                                </a:cxn>
                                <a:cxn ang="0">
                                  <a:pos x="126216" y="214274"/>
                                </a:cxn>
                                <a:cxn ang="0">
                                  <a:pos x="114475" y="208403"/>
                                </a:cxn>
                                <a:cxn ang="0">
                                  <a:pos x="70446" y="214274"/>
                                </a:cxn>
                                <a:cxn ang="0">
                                  <a:pos x="61640" y="211338"/>
                                </a:cxn>
                                <a:cxn ang="0">
                                  <a:pos x="49899" y="196662"/>
                                </a:cxn>
                                <a:cxn ang="0">
                                  <a:pos x="49899" y="143828"/>
                                </a:cxn>
                                <a:cxn ang="0">
                                  <a:pos x="61640" y="187856"/>
                                </a:cxn>
                                <a:cxn ang="0">
                                  <a:pos x="120345" y="179051"/>
                                </a:cxn>
                                <a:cxn ang="0">
                                  <a:pos x="137957" y="184921"/>
                                </a:cxn>
                                <a:cxn ang="0">
                                  <a:pos x="137957" y="96863"/>
                                </a:cxn>
                                <a:cxn ang="0">
                                  <a:pos x="135022" y="90993"/>
                                </a:cxn>
                                <a:cxn ang="0">
                                  <a:pos x="85122" y="79252"/>
                                </a:cxn>
                                <a:cxn ang="0">
                                  <a:pos x="58705" y="93928"/>
                                </a:cxn>
                                <a:cxn ang="0">
                                  <a:pos x="58705" y="187856"/>
                                </a:cxn>
                                <a:cxn ang="0">
                                  <a:pos x="226015" y="187856"/>
                                </a:cxn>
                                <a:cxn ang="0">
                                  <a:pos x="223079" y="90993"/>
                                </a:cxn>
                                <a:cxn ang="0">
                                  <a:pos x="170245" y="82187"/>
                                </a:cxn>
                                <a:cxn ang="0">
                                  <a:pos x="146763" y="93928"/>
                                </a:cxn>
                                <a:cxn ang="0">
                                  <a:pos x="146763" y="184921"/>
                                </a:cxn>
                                <a:cxn ang="0">
                                  <a:pos x="158504" y="181986"/>
                                </a:cxn>
                                <a:cxn ang="0">
                                  <a:pos x="214274" y="184921"/>
                                </a:cxn>
                                <a:cxn ang="0">
                                  <a:pos x="61640" y="196662"/>
                                </a:cxn>
                                <a:cxn ang="0">
                                  <a:pos x="70446" y="202533"/>
                                </a:cxn>
                                <a:cxn ang="0">
                                  <a:pos x="120345" y="199597"/>
                                </a:cxn>
                                <a:cxn ang="0">
                                  <a:pos x="135022" y="208403"/>
                                </a:cxn>
                                <a:cxn ang="0">
                                  <a:pos x="152633" y="208403"/>
                                </a:cxn>
                                <a:cxn ang="0">
                                  <a:pos x="167310" y="199597"/>
                                </a:cxn>
                                <a:cxn ang="0">
                                  <a:pos x="214274" y="202533"/>
                                </a:cxn>
                                <a:cxn ang="0">
                                  <a:pos x="223079" y="196662"/>
                                </a:cxn>
                                <a:cxn ang="0">
                                  <a:pos x="181986" y="187856"/>
                                </a:cxn>
                                <a:cxn ang="0">
                                  <a:pos x="146763" y="196662"/>
                                </a:cxn>
                                <a:cxn ang="0">
                                  <a:pos x="137957" y="196662"/>
                                </a:cxn>
                                <a:cxn ang="0">
                                  <a:pos x="96863" y="187856"/>
                                </a:cxn>
                                <a:cxn ang="0">
                                  <a:pos x="61640" y="196662"/>
                                </a:cxn>
                              </a:cxnLst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0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6.75pt;margin-top:319.55pt;height:98.5pt;width:532.5pt;mso-position-vertical-relative:page;z-index:251658240;mso-width-relative:page;mso-height-relative:page;" coordsize="6762750,1282586" o:gfxdata="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">
                <o:lock v:ext="edit" aspectratio="f"/>
                <v:group id="组合 211" o:spid="_x0000_s1026" o:spt="203" style="position:absolute;left:0;top:0;height:1282586;width:6762750;" coordorigin="308344,10633" coordsize="6762750,12825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4" o:spid="_x0000_s1026" o:spt="203" style="position:absolute;left:308344;top:10633;height:1282586;width:6762750;" coordsize="6763384,128287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304800;top:0;height:622701;width:2658359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证书与能力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84;height:911888;width:676338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2"/>
                              <w:tabs>
                                <w:tab w:val="left" w:pos="420"/>
                              </w:tabs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5B5B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B5B"/>
                              </w:rPr>
                              <w:t>计算机一级证书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5B5B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>.PhontoShop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B5B"/>
                              </w:rPr>
                              <w:t>初级证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5B5B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5B5B"/>
                              </w:rPr>
                              <w:t>.java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B5B"/>
                              </w:rPr>
                              <w:t>开发证书</w:t>
                            </w: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oyWHlrgAAADb&#10;AAAADwAAAGRycy9kb3ducmV2LnhtbEVPzYrCMBC+L/gOYQRv29QeRKux7AqiJ8GfBxiasS3bTLpN&#10;WvXtncPCHj++/03xdK0aqQ+NZwPzJAVFXHrbcGXgdt1/LkGFiGyx9UwGXhSg2E4+Nphb/+AzjZdY&#10;KQnhkKOBOsYu1zqUNTkMie+Ihbv73mEU2Ffa9viQcNfqLE0X2mHD0lBjR7uayp/L4KQ3G45feggN&#10;ng7ZqysPdvX7HY2ZTefpGlSkZ/wX/7mP1kAmY+WL/AC9f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yWHlrgAAADbAAAA&#10;DwAAAAAAAAABACAAAAAiAAAAZHJzL2Rvd25yZXYueG1sUEsBAhQAFAAAAAgAh07iQDMvBZ47AAAA&#10;OQAAABAAAAAAAAAAAQAgAAAABwEAAGRycy9zaGFwZXhtbC54bWxQSwUGAAAAAAYABgBbAQAAsQMA&#10;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8,0;143828,287655;14676,143828;272979,143828;14676,143828;49899,90993;82187,70446;135022,82187;143828,85122;193727,70446;231885,88058;234820,196662;223079,211338;217209,214274;179051,205468;158504,214274;143828,217209;126216,214274;114475,208403;70446,214274;61640,211338;49899,196662;49899,143828;61640,187856;120345,179051;137957,184921;137957,96863;135022,90993;85122,79252;58705,93928;58705,187856;226015,187856;223079,90993;170245,82187;146763,93928;146763,184921;158504,181986;214274,184921;61640,196662;70446,202533;120345,199597;135022,208403;152633,208403;167310,199597;214274,202533;223079,196662;181986,187856;146763,196662;137957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198" o:spid="_x0000_s1026" o:spt="20" style="position:absolute;left:381662;top:326003;height:0;width:6283325;" filled="f" stroked="t" coordsize="21600,21600" o:gfxdata="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oWE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ge">
                  <wp:posOffset>8466455</wp:posOffset>
                </wp:positionV>
                <wp:extent cx="6762750" cy="1158240"/>
                <wp:effectExtent l="0" t="0" r="0" b="0"/>
                <wp:wrapNone/>
                <wp:docPr id="52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431"/>
                        </a:xfrm>
                      </wpg:grpSpPr>
                      <wpg:grpSp>
                        <wpg:cNvPr id="50" name="组合 211"/>
                        <wpg:cNvGrpSpPr/>
                        <wpg:grpSpPr>
                          <a:xfrm>
                            <a:off x="0" y="0"/>
                            <a:ext cx="6762750" cy="1158431"/>
                            <a:chOff x="308344" y="10633"/>
                            <a:chExt cx="6762750" cy="1158431"/>
                          </a:xfrm>
                        </wpg:grpSpPr>
                        <wpg:grpSp>
                          <wpg:cNvPr id="48" name="组合 24"/>
                          <wpg:cNvGrpSpPr/>
                          <wpg:grpSpPr>
                            <a:xfrm>
                              <a:off x="308344" y="10633"/>
                              <a:ext cx="6762750" cy="1158431"/>
                              <a:chOff x="0" y="0"/>
                              <a:chExt cx="6763384" cy="1158690"/>
                            </a:xfrm>
                          </wpg:grpSpPr>
                          <wps:wsp>
                            <wps:cNvPr id="46" name="文本框 2"/>
                            <wps:cNvSpPr txBox="1"/>
                            <wps:spPr>
                              <a:xfrm>
                                <a:off x="304829" y="0"/>
                                <a:ext cx="2658359" cy="3843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  <wps:wsp>
                            <wps:cNvPr id="47" name="文本框 2"/>
                            <wps:cNvSpPr txBox="1"/>
                            <wps:spPr>
                              <a:xfrm>
                                <a:off x="0" y="370984"/>
                                <a:ext cx="6763384" cy="7877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 xml:space="preserve">2017.01-2017.09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>潮流前线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t>实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t xml:space="preserve">auery,bootstrap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vanish/>
                                      <w:color w:val="17365D"/>
                                      <w:szCs w:val="21"/>
                                    </w:rPr>
                                    <w:pgNum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65D"/>
                                      <w:szCs w:val="21"/>
                                    </w:rPr>
                                    <w:t>货物管理员</w:t>
                                  </w:r>
                                </w:p>
                                <w:p>
                                  <w:pPr>
                                    <w:pStyle w:val="32"/>
                                    <w:tabs>
                                      <w:tab w:val="left" w:pos="420"/>
                                    </w:tabs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 w:eastAsia="微软雅黑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</w:rPr>
                                    <w:t>工作职责：管理衣服的存量，以及清点衣服的数量，销售情况等等。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17365D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wpg:grpSp>
                        <wps:wsp>
                          <wps:cNvPr id="49" name="Freeform 21"/>
                          <wps:cNvSpPr>
                            <a:spLocks noChangeAspect="1"/>
                          </wps:cNvSpPr>
                          <wps:spPr>
                            <a:xfrm>
                              <a:off x="327025" y="57785"/>
                              <a:ext cx="287655" cy="28765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8"/>
                                <a:gd name="txR" fmla="*/ 18437 w 98"/>
                                <a:gd name="txB" fmla="*/ 18437 h 98"/>
                              </a:gdLst>
                              <a:ahLst/>
                              <a:cxnLst>
                                <a:cxn ang="0">
                                  <a:pos x="143828" y="0"/>
                                </a:cxn>
                                <a:cxn ang="0">
                                  <a:pos x="143828" y="287655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272979" y="143828"/>
                                </a:cxn>
                                <a:cxn ang="0">
                                  <a:pos x="14676" y="143828"/>
                                </a:cxn>
                                <a:cxn ang="0">
                                  <a:pos x="49899" y="90993"/>
                                </a:cxn>
                                <a:cxn ang="0">
                                  <a:pos x="82187" y="70446"/>
                                </a:cxn>
                                <a:cxn ang="0">
                                  <a:pos x="135022" y="82187"/>
                                </a:cxn>
                                <a:cxn ang="0">
                                  <a:pos x="143828" y="85122"/>
                                </a:cxn>
                                <a:cxn ang="0">
                                  <a:pos x="193727" y="70446"/>
                                </a:cxn>
                                <a:cxn ang="0">
                                  <a:pos x="231885" y="88058"/>
                                </a:cxn>
                                <a:cxn ang="0">
                                  <a:pos x="234820" y="196662"/>
                                </a:cxn>
                                <a:cxn ang="0">
                                  <a:pos x="223079" y="211338"/>
                                </a:cxn>
                                <a:cxn ang="0">
                                  <a:pos x="217209" y="214274"/>
                                </a:cxn>
                                <a:cxn ang="0">
                                  <a:pos x="179051" y="205468"/>
                                </a:cxn>
                                <a:cxn ang="0">
                                  <a:pos x="158504" y="214274"/>
                                </a:cxn>
                                <a:cxn ang="0">
                                  <a:pos x="143828" y="217209"/>
                                </a:cxn>
                                <a:cxn ang="0">
                                  <a:pos x="126216" y="214274"/>
                                </a:cxn>
                                <a:cxn ang="0">
                                  <a:pos x="114475" y="208403"/>
                                </a:cxn>
                                <a:cxn ang="0">
                                  <a:pos x="70446" y="214274"/>
                                </a:cxn>
                                <a:cxn ang="0">
                                  <a:pos x="61640" y="211338"/>
                                </a:cxn>
                                <a:cxn ang="0">
                                  <a:pos x="49899" y="196662"/>
                                </a:cxn>
                                <a:cxn ang="0">
                                  <a:pos x="49899" y="143828"/>
                                </a:cxn>
                                <a:cxn ang="0">
                                  <a:pos x="61640" y="187856"/>
                                </a:cxn>
                                <a:cxn ang="0">
                                  <a:pos x="120345" y="179051"/>
                                </a:cxn>
                                <a:cxn ang="0">
                                  <a:pos x="137957" y="184921"/>
                                </a:cxn>
                                <a:cxn ang="0">
                                  <a:pos x="137957" y="96863"/>
                                </a:cxn>
                                <a:cxn ang="0">
                                  <a:pos x="135022" y="90993"/>
                                </a:cxn>
                                <a:cxn ang="0">
                                  <a:pos x="85122" y="79252"/>
                                </a:cxn>
                                <a:cxn ang="0">
                                  <a:pos x="58705" y="93928"/>
                                </a:cxn>
                                <a:cxn ang="0">
                                  <a:pos x="58705" y="187856"/>
                                </a:cxn>
                                <a:cxn ang="0">
                                  <a:pos x="226015" y="187856"/>
                                </a:cxn>
                                <a:cxn ang="0">
                                  <a:pos x="223079" y="90993"/>
                                </a:cxn>
                                <a:cxn ang="0">
                                  <a:pos x="170245" y="82187"/>
                                </a:cxn>
                                <a:cxn ang="0">
                                  <a:pos x="146763" y="93928"/>
                                </a:cxn>
                                <a:cxn ang="0">
                                  <a:pos x="146763" y="184921"/>
                                </a:cxn>
                                <a:cxn ang="0">
                                  <a:pos x="158504" y="181986"/>
                                </a:cxn>
                                <a:cxn ang="0">
                                  <a:pos x="214274" y="184921"/>
                                </a:cxn>
                                <a:cxn ang="0">
                                  <a:pos x="61640" y="196662"/>
                                </a:cxn>
                                <a:cxn ang="0">
                                  <a:pos x="70446" y="202533"/>
                                </a:cxn>
                                <a:cxn ang="0">
                                  <a:pos x="120345" y="199597"/>
                                </a:cxn>
                                <a:cxn ang="0">
                                  <a:pos x="135022" y="208403"/>
                                </a:cxn>
                                <a:cxn ang="0">
                                  <a:pos x="152633" y="208403"/>
                                </a:cxn>
                                <a:cxn ang="0">
                                  <a:pos x="167310" y="199597"/>
                                </a:cxn>
                                <a:cxn ang="0">
                                  <a:pos x="214274" y="202533"/>
                                </a:cxn>
                                <a:cxn ang="0">
                                  <a:pos x="223079" y="196662"/>
                                </a:cxn>
                                <a:cxn ang="0">
                                  <a:pos x="181986" y="187856"/>
                                </a:cxn>
                                <a:cxn ang="0">
                                  <a:pos x="146763" y="196662"/>
                                </a:cxn>
                                <a:cxn ang="0">
                                  <a:pos x="137957" y="196662"/>
                                </a:cxn>
                                <a:cxn ang="0">
                                  <a:pos x="96863" y="187856"/>
                                </a:cxn>
                                <a:cxn ang="0">
                                  <a:pos x="61640" y="196662"/>
                                </a:cxn>
                              </a:cxnLst>
                              <a:rect l="txL" t="txT" r="txR" b="tx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17" y="49"/>
                                  </a:moveTo>
                                  <a:cubicBezTo>
                                    <a:pt x="17" y="43"/>
                                    <a:pt x="17" y="37"/>
                                    <a:pt x="17" y="31"/>
                                  </a:cubicBezTo>
                                  <a:cubicBezTo>
                                    <a:pt x="17" y="31"/>
                                    <a:pt x="17" y="30"/>
                                    <a:pt x="18" y="30"/>
                                  </a:cubicBezTo>
                                  <a:cubicBezTo>
                                    <a:pt x="21" y="27"/>
                                    <a:pt x="24" y="25"/>
                                    <a:pt x="28" y="24"/>
                                  </a:cubicBezTo>
                                  <a:cubicBezTo>
                                    <a:pt x="30" y="23"/>
                                    <a:pt x="33" y="23"/>
                                    <a:pt x="36" y="24"/>
                                  </a:cubicBezTo>
                                  <a:cubicBezTo>
                                    <a:pt x="40" y="24"/>
                                    <a:pt x="43" y="26"/>
                                    <a:pt x="46" y="28"/>
                                  </a:cubicBezTo>
                                  <a:cubicBezTo>
                                    <a:pt x="47" y="28"/>
                                    <a:pt x="47" y="28"/>
                                    <a:pt x="49" y="29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cubicBezTo>
                                    <a:pt x="51" y="28"/>
                                    <a:pt x="54" y="26"/>
                                    <a:pt x="56" y="25"/>
                                  </a:cubicBezTo>
                                  <a:cubicBezTo>
                                    <a:pt x="59" y="24"/>
                                    <a:pt x="63" y="23"/>
                                    <a:pt x="66" y="24"/>
                                  </a:cubicBezTo>
                                  <a:cubicBezTo>
                                    <a:pt x="70" y="24"/>
                                    <a:pt x="73" y="25"/>
                                    <a:pt x="76" y="27"/>
                                  </a:cubicBezTo>
                                  <a:cubicBezTo>
                                    <a:pt x="78" y="28"/>
                                    <a:pt x="79" y="29"/>
                                    <a:pt x="79" y="30"/>
                                  </a:cubicBezTo>
                                  <a:cubicBezTo>
                                    <a:pt x="80" y="30"/>
                                    <a:pt x="80" y="31"/>
                                    <a:pt x="80" y="31"/>
                                  </a:cubicBezTo>
                                  <a:cubicBezTo>
                                    <a:pt x="80" y="43"/>
                                    <a:pt x="80" y="55"/>
                                    <a:pt x="80" y="67"/>
                                  </a:cubicBezTo>
                                  <a:cubicBezTo>
                                    <a:pt x="80" y="67"/>
                                    <a:pt x="80" y="67"/>
                                    <a:pt x="80" y="67"/>
                                  </a:cubicBezTo>
                                  <a:cubicBezTo>
                                    <a:pt x="79" y="69"/>
                                    <a:pt x="78" y="70"/>
                                    <a:pt x="76" y="72"/>
                                  </a:cubicBezTo>
                                  <a:cubicBezTo>
                                    <a:pt x="76" y="72"/>
                                    <a:pt x="76" y="72"/>
                                    <a:pt x="76" y="72"/>
                                  </a:cubicBezTo>
                                  <a:cubicBezTo>
                                    <a:pt x="75" y="73"/>
                                    <a:pt x="75" y="73"/>
                                    <a:pt x="74" y="73"/>
                                  </a:cubicBezTo>
                                  <a:cubicBezTo>
                                    <a:pt x="72" y="72"/>
                                    <a:pt x="69" y="72"/>
                                    <a:pt x="67" y="71"/>
                                  </a:cubicBezTo>
                                  <a:cubicBezTo>
                                    <a:pt x="65" y="71"/>
                                    <a:pt x="63" y="70"/>
                                    <a:pt x="61" y="70"/>
                                  </a:cubicBezTo>
                                  <a:cubicBezTo>
                                    <a:pt x="59" y="70"/>
                                    <a:pt x="58" y="70"/>
                                    <a:pt x="56" y="71"/>
                                  </a:cubicBezTo>
                                  <a:cubicBezTo>
                                    <a:pt x="55" y="72"/>
                                    <a:pt x="54" y="72"/>
                                    <a:pt x="54" y="73"/>
                                  </a:cubicBezTo>
                                  <a:cubicBezTo>
                                    <a:pt x="54" y="74"/>
                                    <a:pt x="54" y="74"/>
                                    <a:pt x="53" y="74"/>
                                  </a:cubicBezTo>
                                  <a:cubicBezTo>
                                    <a:pt x="52" y="74"/>
                                    <a:pt x="51" y="74"/>
                                    <a:pt x="49" y="74"/>
                                  </a:cubicBezTo>
                                  <a:cubicBezTo>
                                    <a:pt x="48" y="74"/>
                                    <a:pt x="46" y="74"/>
                                    <a:pt x="44" y="74"/>
                                  </a:cubicBezTo>
                                  <a:cubicBezTo>
                                    <a:pt x="44" y="74"/>
                                    <a:pt x="43" y="74"/>
                                    <a:pt x="43" y="73"/>
                                  </a:cubicBezTo>
                                  <a:cubicBezTo>
                                    <a:pt x="43" y="72"/>
                                    <a:pt x="42" y="72"/>
                                    <a:pt x="42" y="72"/>
                                  </a:cubicBezTo>
                                  <a:cubicBezTo>
                                    <a:pt x="41" y="71"/>
                                    <a:pt x="40" y="71"/>
                                    <a:pt x="39" y="71"/>
                                  </a:cubicBezTo>
                                  <a:cubicBezTo>
                                    <a:pt x="36" y="70"/>
                                    <a:pt x="34" y="71"/>
                                    <a:pt x="32" y="71"/>
                                  </a:cubicBezTo>
                                  <a:cubicBezTo>
                                    <a:pt x="29" y="72"/>
                                    <a:pt x="26" y="72"/>
                                    <a:pt x="24" y="73"/>
                                  </a:cubicBezTo>
                                  <a:cubicBezTo>
                                    <a:pt x="23" y="73"/>
                                    <a:pt x="23" y="73"/>
                                    <a:pt x="23" y="73"/>
                                  </a:cubicBezTo>
                                  <a:cubicBezTo>
                                    <a:pt x="22" y="73"/>
                                    <a:pt x="22" y="72"/>
                                    <a:pt x="21" y="72"/>
                                  </a:cubicBezTo>
                                  <a:cubicBezTo>
                                    <a:pt x="21" y="72"/>
                                    <a:pt x="21" y="71"/>
                                    <a:pt x="20" y="71"/>
                                  </a:cubicBezTo>
                                  <a:cubicBezTo>
                                    <a:pt x="20" y="70"/>
                                    <a:pt x="19" y="69"/>
                                    <a:pt x="17" y="67"/>
                                  </a:cubicBezTo>
                                  <a:cubicBezTo>
                                    <a:pt x="17" y="67"/>
                                    <a:pt x="17" y="67"/>
                                    <a:pt x="17" y="67"/>
                                  </a:cubicBezTo>
                                  <a:cubicBezTo>
                                    <a:pt x="17" y="61"/>
                                    <a:pt x="17" y="55"/>
                                    <a:pt x="17" y="49"/>
                                  </a:cubicBezTo>
                                  <a:close/>
                                  <a:moveTo>
                                    <a:pt x="20" y="64"/>
                                  </a:move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24" y="63"/>
                                    <a:pt x="27" y="62"/>
                                    <a:pt x="31" y="62"/>
                                  </a:cubicBezTo>
                                  <a:cubicBezTo>
                                    <a:pt x="34" y="61"/>
                                    <a:pt x="37" y="61"/>
                                    <a:pt x="41" y="61"/>
                                  </a:cubicBezTo>
                                  <a:cubicBezTo>
                                    <a:pt x="43" y="62"/>
                                    <a:pt x="45" y="62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63"/>
                                    <a:pt x="47" y="63"/>
                                    <a:pt x="47" y="63"/>
                                  </a:cubicBezTo>
                                  <a:cubicBezTo>
                                    <a:pt x="47" y="53"/>
                                    <a:pt x="47" y="43"/>
                                    <a:pt x="47" y="33"/>
                                  </a:cubicBezTo>
                                  <a:cubicBezTo>
                                    <a:pt x="47" y="33"/>
                                    <a:pt x="47" y="32"/>
                                    <a:pt x="47" y="32"/>
                                  </a:cubicBezTo>
                                  <a:cubicBezTo>
                                    <a:pt x="47" y="31"/>
                                    <a:pt x="46" y="31"/>
                                    <a:pt x="46" y="31"/>
                                  </a:cubicBezTo>
                                  <a:cubicBezTo>
                                    <a:pt x="44" y="29"/>
                                    <a:pt x="41" y="28"/>
                                    <a:pt x="38" y="27"/>
                                  </a:cubicBezTo>
                                  <a:cubicBezTo>
                                    <a:pt x="35" y="26"/>
                                    <a:pt x="32" y="26"/>
                                    <a:pt x="29" y="27"/>
                                  </a:cubicBezTo>
                                  <a:cubicBezTo>
                                    <a:pt x="26" y="28"/>
                                    <a:pt x="23" y="29"/>
                                    <a:pt x="21" y="31"/>
                                  </a:cubicBezTo>
                                  <a:cubicBezTo>
                                    <a:pt x="20" y="31"/>
                                    <a:pt x="20" y="32"/>
                                    <a:pt x="20" y="32"/>
                                  </a:cubicBezTo>
                                  <a:cubicBezTo>
                                    <a:pt x="20" y="42"/>
                                    <a:pt x="20" y="53"/>
                                    <a:pt x="20" y="64"/>
                                  </a:cubicBezTo>
                                  <a:cubicBezTo>
                                    <a:pt x="20" y="64"/>
                                    <a:pt x="20" y="64"/>
                                    <a:pt x="20" y="64"/>
                                  </a:cubicBezTo>
                                  <a:close/>
                                  <a:moveTo>
                                    <a:pt x="77" y="64"/>
                                  </a:moveTo>
                                  <a:cubicBezTo>
                                    <a:pt x="77" y="64"/>
                                    <a:pt x="77" y="64"/>
                                    <a:pt x="77" y="64"/>
                                  </a:cubicBezTo>
                                  <a:cubicBezTo>
                                    <a:pt x="77" y="53"/>
                                    <a:pt x="77" y="43"/>
                                    <a:pt x="77" y="33"/>
                                  </a:cubicBezTo>
                                  <a:cubicBezTo>
                                    <a:pt x="77" y="32"/>
                                    <a:pt x="77" y="31"/>
                                    <a:pt x="76" y="31"/>
                                  </a:cubicBezTo>
                                  <a:cubicBezTo>
                                    <a:pt x="73" y="29"/>
                                    <a:pt x="70" y="27"/>
                                    <a:pt x="66" y="27"/>
                                  </a:cubicBezTo>
                                  <a:cubicBezTo>
                                    <a:pt x="63" y="26"/>
                                    <a:pt x="61" y="27"/>
                                    <a:pt x="58" y="28"/>
                                  </a:cubicBezTo>
                                  <a:cubicBezTo>
                                    <a:pt x="55" y="29"/>
                                    <a:pt x="53" y="30"/>
                                    <a:pt x="51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cubicBezTo>
                                    <a:pt x="50" y="42"/>
                                    <a:pt x="50" y="52"/>
                                    <a:pt x="50" y="63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2" y="62"/>
                                    <a:pt x="53" y="62"/>
                                    <a:pt x="54" y="62"/>
                                  </a:cubicBezTo>
                                  <a:cubicBezTo>
                                    <a:pt x="56" y="61"/>
                                    <a:pt x="59" y="60"/>
                                    <a:pt x="62" y="61"/>
                                  </a:cubicBezTo>
                                  <a:cubicBezTo>
                                    <a:pt x="66" y="61"/>
                                    <a:pt x="69" y="62"/>
                                    <a:pt x="73" y="63"/>
                                  </a:cubicBezTo>
                                  <a:cubicBezTo>
                                    <a:pt x="74" y="63"/>
                                    <a:pt x="76" y="64"/>
                                    <a:pt x="77" y="64"/>
                                  </a:cubicBezTo>
                                  <a:close/>
                                  <a:moveTo>
                                    <a:pt x="21" y="67"/>
                                  </a:moveTo>
                                  <a:cubicBezTo>
                                    <a:pt x="22" y="68"/>
                                    <a:pt x="22" y="69"/>
                                    <a:pt x="23" y="69"/>
                                  </a:cubicBezTo>
                                  <a:cubicBezTo>
                                    <a:pt x="23" y="69"/>
                                    <a:pt x="24" y="70"/>
                                    <a:pt x="24" y="69"/>
                                  </a:cubicBezTo>
                                  <a:cubicBezTo>
                                    <a:pt x="27" y="69"/>
                                    <a:pt x="31" y="68"/>
                                    <a:pt x="35" y="68"/>
                                  </a:cubicBezTo>
                                  <a:cubicBezTo>
                                    <a:pt x="37" y="68"/>
                                    <a:pt x="39" y="68"/>
                                    <a:pt x="41" y="68"/>
                                  </a:cubicBezTo>
                                  <a:cubicBezTo>
                                    <a:pt x="43" y="69"/>
                                    <a:pt x="45" y="69"/>
                                    <a:pt x="4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48" y="71"/>
                                    <a:pt x="49" y="71"/>
                                    <a:pt x="51" y="71"/>
                                  </a:cubicBezTo>
                                  <a:cubicBezTo>
                                    <a:pt x="52" y="71"/>
                                    <a:pt x="52" y="71"/>
                                    <a:pt x="52" y="71"/>
                                  </a:cubicBezTo>
                                  <a:cubicBezTo>
                                    <a:pt x="52" y="70"/>
                                    <a:pt x="52" y="70"/>
                                    <a:pt x="53" y="70"/>
                                  </a:cubicBezTo>
                                  <a:cubicBezTo>
                                    <a:pt x="54" y="69"/>
                                    <a:pt x="56" y="68"/>
                                    <a:pt x="57" y="68"/>
                                  </a:cubicBezTo>
                                  <a:cubicBezTo>
                                    <a:pt x="59" y="67"/>
                                    <a:pt x="61" y="67"/>
                                    <a:pt x="64" y="68"/>
                                  </a:cubicBezTo>
                                  <a:cubicBezTo>
                                    <a:pt x="67" y="68"/>
                                    <a:pt x="70" y="69"/>
                                    <a:pt x="73" y="69"/>
                                  </a:cubicBezTo>
                                  <a:cubicBezTo>
                                    <a:pt x="74" y="69"/>
                                    <a:pt x="74" y="69"/>
                                    <a:pt x="74" y="69"/>
                                  </a:cubicBezTo>
                                  <a:cubicBezTo>
                                    <a:pt x="75" y="68"/>
                                    <a:pt x="76" y="68"/>
                                    <a:pt x="76" y="67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1" y="65"/>
                                    <a:pt x="67" y="64"/>
                                    <a:pt x="62" y="64"/>
                                  </a:cubicBezTo>
                                  <a:cubicBezTo>
                                    <a:pt x="60" y="64"/>
                                    <a:pt x="58" y="64"/>
                                    <a:pt x="56" y="64"/>
                                  </a:cubicBezTo>
                                  <a:cubicBezTo>
                                    <a:pt x="54" y="65"/>
                                    <a:pt x="52" y="65"/>
                                    <a:pt x="50" y="67"/>
                                  </a:cubicBezTo>
                                  <a:cubicBezTo>
                                    <a:pt x="49" y="68"/>
                                    <a:pt x="48" y="68"/>
                                    <a:pt x="47" y="67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5" y="65"/>
                                    <a:pt x="43" y="65"/>
                                    <a:pt x="41" y="64"/>
                                  </a:cubicBezTo>
                                  <a:cubicBezTo>
                                    <a:pt x="38" y="64"/>
                                    <a:pt x="35" y="64"/>
                                    <a:pt x="33" y="64"/>
                                  </a:cubicBezTo>
                                  <a:cubicBezTo>
                                    <a:pt x="29" y="65"/>
                                    <a:pt x="26" y="66"/>
                                    <a:pt x="23" y="67"/>
                                  </a:cubicBezTo>
                                  <a:cubicBezTo>
                                    <a:pt x="22" y="67"/>
                                    <a:pt x="22" y="67"/>
                                    <a:pt x="2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1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-10.05pt;margin-top:666.65pt;height:91.2pt;width:532.5pt;mso-position-vertical-relative:page;z-index:251660288;mso-width-relative:page;mso-height-relative:page;" coordsize="6762750,1158431" o:gfxdata="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">
                <o:lock v:ext="edit" aspectratio="f"/>
                <v:group id="组合 211" o:spid="_x0000_s1026" o:spt="203" style="position:absolute;left:0;top:0;height:1158431;width:6762750;" coordorigin="308344,10633" coordsize="6762750,115843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4" o:spid="_x0000_s1026" o:spt="203" style="position:absolute;left:308344;top:10633;height:1158431;width:6762750;" coordsize="6763384,115869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29;top:0;height:384324;width:265835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984;height:787706;width:676338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 xml:space="preserve">2017.01-2017.09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65D"/>
                                <w:szCs w:val="21"/>
                              </w:rPr>
                              <w:t>潮流前线</w:t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t>实</w:t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t xml:space="preserve">auery,bootstrap       </w:t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vanish/>
                                <w:color w:val="17365D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65D"/>
                                <w:szCs w:val="21"/>
                              </w:rPr>
                              <w:t>货物管理员</w:t>
                            </w:r>
                          </w:p>
                          <w:p>
                            <w:pPr>
                              <w:pStyle w:val="32"/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</w:rPr>
                              <w:t>工作职责：管理衣服的存量，以及清点衣服的数量，销售情况等等。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17365D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1" o:spid="_x0000_s1026" o:spt="100" style="position:absolute;left:327025;top:57785;height:287655;width:287655;" fillcolor="#254665" filled="t" stroked="f" coordsize="98,98" o:gfxdata="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tsettwAAANs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  <v:path o:connectlocs="143828,0;143828,287655;14676,143828;272979,143828;14676,143828;49899,90993;82187,70446;135022,82187;143828,85122;193727,70446;231885,88058;234820,196662;223079,211338;217209,214274;179051,205468;158504,214274;143828,217209;126216,214274;114475,208403;70446,214274;61640,211338;49899,196662;49899,143828;61640,187856;120345,179051;137957,184921;137957,96863;135022,90993;85122,79252;58705,93928;58705,187856;226015,187856;223079,90993;170245,82187;146763,93928;146763,184921;158504,181986;214274,184921;61640,196662;70446,202533;120345,199597;135022,208403;152633,208403;167310,199597;214274,202533;223079,196662;181986,187856;146763,196662;137957,196662;96863,187856;61640,19666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198" o:spid="_x0000_s1026" o:spt="20" style="position:absolute;left:381662;top:326003;height:0;width:6283325;" filled="f" stroked="t" coordsize="21600,21600" o:gfxdata="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yIT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196850</wp:posOffset>
                </wp:positionV>
                <wp:extent cx="6762750" cy="10116820"/>
                <wp:effectExtent l="0" t="0" r="0" b="0"/>
                <wp:wrapNone/>
                <wp:docPr id="54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0116820"/>
                          <a:chOff x="0" y="0"/>
                          <a:chExt cx="6762750" cy="8891177"/>
                        </a:xfrm>
                      </wpg:grpSpPr>
                      <wpg:grpSp>
                        <wpg:cNvPr id="55" name="组合 210"/>
                        <wpg:cNvGrpSpPr/>
                        <wpg:grpSpPr>
                          <a:xfrm>
                            <a:off x="0" y="0"/>
                            <a:ext cx="6762750" cy="8891177"/>
                            <a:chOff x="276447" y="0"/>
                            <a:chExt cx="6762750" cy="8891177"/>
                          </a:xfrm>
                        </wpg:grpSpPr>
                        <wpg:grpSp>
                          <wpg:cNvPr id="56" name="组合 192"/>
                          <wpg:cNvGrpSpPr/>
                          <wpg:grpSpPr>
                            <a:xfrm>
                              <a:off x="276447" y="0"/>
                              <a:ext cx="6762750" cy="8891177"/>
                              <a:chOff x="0" y="0"/>
                              <a:chExt cx="6763384" cy="8892453"/>
                            </a:xfrm>
                          </wpg:grpSpPr>
                          <wps:wsp>
                            <wps:cNvPr id="57" name="文本框 2"/>
                            <wps:cNvSpPr txBox="1"/>
                            <wps:spPr>
                              <a:xfrm>
                                <a:off x="304829" y="0"/>
                                <a:ext cx="2658359" cy="4123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项目经验（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Project experience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  <wps:wsp>
                            <wps:cNvPr id="58" name="文本框 2" descr="文本框: 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"/>
                            <wps:cNvSpPr txBox="1"/>
                            <wps:spPr>
                              <a:xfrm>
                                <a:off x="0" y="370970"/>
                                <a:ext cx="6763384" cy="85214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pStyle w:val="32"/>
                                    <w:ind w:firstLine="31680"/>
                                    <w:jc w:val="center"/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项目名称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: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植物大战僵尸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小组项目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开发环境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Eclipse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开发工具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客户端基本技术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 xml:space="preserve">java 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面向对象，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IO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流，集合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项目说明：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这个项目仿照，曾经流行的一款游戏。这个游戏，是以植物和僵尸对抗的游戏策略，通过植物的合理应用，生成阳光，抵御僵尸入侵。这个项目这其他游戏不同，这个项目，加入植物爆炸特效，变成Ｑ萌效果，符合大众口味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责任描述：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前期负责生成僵尸的图片，出现在场面。编写僵尸的动作行为，以及对植物的行为动作，设置僵尸被植物射击的生命值。处理僵尸，被植物爆炸过程的事件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项目心得：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对项目的开发流程和团队合作有了更深刻的了解，明白了编程思路的重要性，提高了自己独自解决问题的能力。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技术难点：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计算僵尸与植物的距离，僵尸一旦碰到植物，僵尸就会发生吃的动作。僵尸碰到植物子弹，减生命值，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以及僵尸的死亡。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pStyle w:val="32"/>
                                    <w:ind w:firstLine="31680"/>
                                    <w:jc w:val="center"/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项目名称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: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医院挂号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小组项目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开发环境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操作系统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Apache Tomcat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Eclipse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服务器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Apache tomcat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数据库服务器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服务端技术框架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SpringMVC + Spring + Mybatis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客户端基本技术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junit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业务说明：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医生模块，病人模块，药物模块。医院项目分为这三类。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医生模块：主要负责医生用户和信息。医生先进行注册或登陆，访问预约信息，对病人的预约，进行确定或否认。查询今日病人预约信息，而且得到病人以往病例信息。知道，病人对哪些药过敏。医生选择药物，填写建议。医生确认就诊完成后，生成病人病例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病人模块：主要负责病人信息和用户。病人先进行注册或者登陆，查看病例和预约。根据部门、科室。选择医生预约。预约完成后，可以查看病例信息，医生建议。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药物模块：后台管理人员，进行登陆。添加药物的信息，数量。医生完成就诊后，数量减少。如果没有该药物，则提醒后台人员。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责任描述</w:t>
                                  </w:r>
                                  <w:r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病人模块：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病人用户和信息：病人先进行注册，用Ajax进行异步提交，提交到SpingMVC的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9"/>
                                      <w:szCs w:val="19"/>
                                      <w:shd w:val="clear" w:fill="FFFFFF"/>
                                      <w:lang w:val="en-US" w:eastAsia="zh-CN"/>
                                    </w:rPr>
                                    <w:t>Controller，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进行访问数据库。注册名与数据库，已存在的用户名相同，返回提示信息。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病人病例：医生提交完成就诊，则重定向刷新。病人登陆后，给定一个Session值，Session值存储的是病人对于的数据库ID。根据Session值，进行数据库查找。获取，数据库病人病例信息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项目心得：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对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Spring MVC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有了深刻的理解，体会到代码间低耦合度的重要性，对项目的开发流程和每个模块所需要的技术有清晰的思路。深刻体会到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Mybatis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的优势和亮点，省去了大量而繁琐的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Dao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实现类的编写。认识到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的便利和强大，项目中也频繁使用了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技术进行局部的数据抓取和展示。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59" name="Freeform 25"/>
                          <wps:cNvSpPr>
                            <a:spLocks noChangeAspect="1"/>
                          </wps:cNvSpPr>
                          <wps:spPr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7"/>
                                <a:gd name="txR" fmla="*/ 18437 w 98"/>
                                <a:gd name="txB" fmla="*/ 18437 h 97"/>
                              </a:gdLst>
                              <a:ahLst/>
                              <a:cxnLst>
                                <a:cxn ang="0">
                                  <a:pos x="0" y="143896"/>
                                </a:cxn>
                                <a:cxn ang="0">
                                  <a:pos x="144000" y="0"/>
                                </a:cxn>
                                <a:cxn ang="0">
                                  <a:pos x="288000" y="143896"/>
                                </a:cxn>
                                <a:cxn ang="0">
                                  <a:pos x="144000" y="284856"/>
                                </a:cxn>
                                <a:cxn ang="0">
                                  <a:pos x="0" y="143896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144000" y="270173"/>
                                </a:cxn>
                                <a:cxn ang="0">
                                  <a:pos x="273306" y="143896"/>
                                </a:cxn>
                                <a:cxn ang="0">
                                  <a:pos x="144000" y="14683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02776" y="129213"/>
                                </a:cxn>
                                <a:cxn ang="0">
                                  <a:pos x="202776" y="199693"/>
                                </a:cxn>
                                <a:cxn ang="0">
                                  <a:pos x="188082" y="214376"/>
                                </a:cxn>
                                <a:cxn ang="0">
                                  <a:pos x="88163" y="214376"/>
                                </a:cxn>
                                <a:cxn ang="0">
                                  <a:pos x="70531" y="199693"/>
                                </a:cxn>
                                <a:cxn ang="0">
                                  <a:pos x="70531" y="96910"/>
                                </a:cxn>
                                <a:cxn ang="0">
                                  <a:pos x="88163" y="82226"/>
                                </a:cxn>
                                <a:cxn ang="0">
                                  <a:pos x="144000" y="82226"/>
                                </a:cxn>
                                <a:cxn ang="0">
                                  <a:pos x="152816" y="76353"/>
                                </a:cxn>
                                <a:cxn ang="0">
                                  <a:pos x="144000" y="70480"/>
                                </a:cxn>
                                <a:cxn ang="0">
                                  <a:pos x="88163" y="70480"/>
                                </a:cxn>
                                <a:cxn ang="0">
                                  <a:pos x="61714" y="96910"/>
                                </a:cxn>
                                <a:cxn ang="0">
                                  <a:pos x="61714" y="199693"/>
                                </a:cxn>
                                <a:cxn ang="0">
                                  <a:pos x="88163" y="226123"/>
                                </a:cxn>
                                <a:cxn ang="0">
                                  <a:pos x="188082" y="226123"/>
                                </a:cxn>
                                <a:cxn ang="0">
                                  <a:pos x="214531" y="199693"/>
                                </a:cxn>
                                <a:cxn ang="0">
                                  <a:pos x="214531" y="129213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211592" y="64607"/>
                                </a:cxn>
                                <a:cxn ang="0">
                                  <a:pos x="188082" y="64607"/>
                                </a:cxn>
                                <a:cxn ang="0">
                                  <a:pos x="170449" y="85163"/>
                                </a:cxn>
                                <a:cxn ang="0">
                                  <a:pos x="99918" y="152706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88163" y="190883"/>
                                </a:cxn>
                                <a:cxn ang="0">
                                  <a:pos x="94041" y="199693"/>
                                </a:cxn>
                                <a:cxn ang="0">
                                  <a:pos x="129306" y="185010"/>
                                </a:cxn>
                                <a:cxn ang="0">
                                  <a:pos x="129306" y="187946"/>
                                </a:cxn>
                                <a:cxn ang="0">
                                  <a:pos x="132245" y="187946"/>
                                </a:cxn>
                                <a:cxn ang="0">
                                  <a:pos x="199837" y="114530"/>
                                </a:cxn>
                                <a:cxn ang="0">
                                  <a:pos x="220408" y="9691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08735" y="167390"/>
                                </a:cxn>
                                <a:cxn ang="0">
                                  <a:pos x="117551" y="17913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111673" y="158580"/>
                                </a:cxn>
                                <a:cxn ang="0">
                                  <a:pos x="176327" y="93973"/>
                                </a:cxn>
                                <a:cxn ang="0">
                                  <a:pos x="191020" y="10572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199837" y="99846"/>
                                </a:cxn>
                                <a:cxn ang="0">
                                  <a:pos x="185143" y="85163"/>
                                </a:cxn>
                                <a:cxn ang="0">
                                  <a:pos x="193959" y="73416"/>
                                </a:cxn>
                                <a:cxn ang="0">
                                  <a:pos x="199837" y="70480"/>
                                </a:cxn>
                                <a:cxn ang="0">
                                  <a:pos x="202776" y="73416"/>
                                </a:cxn>
                                <a:cxn ang="0">
                                  <a:pos x="211592" y="82226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</a:cxnLst>
                              <a:rect l="txL" t="txT" r="txR" b="tx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6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22.05pt;margin-top:15.5pt;height:796.6pt;width:532.5pt;mso-position-vertical-relative:page;z-index:251662336;mso-width-relative:page;mso-height-relative:page;" coordsize="6762750,8891177" o:gfxdata="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">
                <o:lock v:ext="edit" aspectratio="f"/>
                <v:group id="组合 210" o:spid="_x0000_s1026" o:spt="203" style="position:absolute;left:0;top:0;height:8891177;width:6762750;" coordorigin="276447,0" coordsize="6762750,8891177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92" o:spid="_x0000_s1026" o:spt="203" style="position:absolute;left:276447;top:0;height:8891177;width:6762750;" coordsize="6763384,889245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29;top:0;height:412382;width:2658359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项目经验（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alt="文本框: 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" type="#_x0000_t202" style="position:absolute;left:0;top:370970;height:8521483;width:6763384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2"/>
                              <w:ind w:firstLine="31680"/>
                              <w:jc w:val="center"/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项目名称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植物大战僵尸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小组项目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Linux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Eclipse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开发工具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客户端基本技术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 xml:space="preserve">java 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面向对象，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流，集合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项目说明：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这个项目仿照，曾经流行的一款游戏。这个游戏，是以植物和僵尸对抗的游戏策略，通过植物的合理应用，生成阳光，抵御僵尸入侵。这个项目这其他游戏不同，这个项目，加入植物爆炸特效，变成Ｑ萌效果，符合大众口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前期负责生成僵尸的图片，出现在场面。编写僵尸的动作行为，以及对植物的行为动作，设置僵尸被植物射击的生命值。处理僵尸，被植物爆炸过程的事件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项目心得：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对项目的开发流程和团队合作有了更深刻的了解，明白了编程思路的重要性，提高了自己独自解决问题的能力。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技术难点：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计算僵尸与植物的距离，僵尸一旦碰到植物，僵尸就会发生吃的动作。僵尸碰到植物子弹，减生命值，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以及僵尸的死亡。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2"/>
                              <w:ind w:firstLine="31680"/>
                              <w:jc w:val="center"/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项目名称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医院挂号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小组项目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Linux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操作系统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Apache Tomcat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Eclipse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服务器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Apache 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数据库服务器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服务端技术框架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SpringMVC + Spring + Mybatis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客户端基本技术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junit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业务说明：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医生模块，病人模块，药物模块。医院项目分为这三类。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医生模块：主要负责医生用户和信息。医生先进行注册或登陆，访问预约信息，对病人的预约，进行确定或否认。查询今日病人预约信息，而且得到病人以往病例信息。知道，病人对哪些药过敏。医生选择药物，填写建议。医生确认就诊完成后，生成病人病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病人模块：主要负责病人信息和用户。病人先进行注册或者登陆，查看病例和预约。根据部门、科室。选择医生预约。预约完成后，可以查看病例信息，医生建议。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药物模块：后台管理人员，进行登陆。添加药物的信息，数量。医生完成就诊后，数量减少。如果没有该药物，则提醒后台人员。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责任描述</w:t>
                            </w:r>
                            <w:r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病人模块：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病人用户和信息：病人先进行注册，用Ajax进行异步提交，提交到SpingMVC的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Controller，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进行访问数据库。注册名与数据库，已存在的用户名相同，返回提示信息。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病人病例：医生提交完成就诊，则重定向刷新。病人登陆后，给定一个Session值，Session值存储的是病人对于的数据库ID。根据Session值，进行数据库查找。获取，数据库病人病例信息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项目心得：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有了深刻的理解，体会到代码间低耦合度的重要性，对项目的开发流程和每个模块所需要的技术有清晰的思路。深刻体会到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Mybatis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的优势和亮点，省去了大量而繁琐的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实现类的编写。认识到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的便利和强大，项目中也频繁使用了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技术进行局部的数据抓取和展示。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v96NY70AAADb&#10;AAAADwAAAGRycy9kb3ducmV2LnhtbEWPzWsCMRTE70L/h/AKXqRmV1DS1eihRdBLwQ/w+tw8N4ub&#10;l2UTP/a/b4RCj8PM/IZZrJ6uEXfqQu1ZQz7OQBCX3tRcaTge1h8KRIjIBhvPpKGnAKvl22CBhfEP&#10;3tF9HyuRIBwK1GBjbAspQ2nJYRj7ljh5F985jEl2lTQdPhLcNXKSZTPpsOa0YLGlL0vldX9zGtR5&#10;1PencjvLlVHf5ip36vxjtR6+59kcRKRn/A//tTdGw/QTXl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3o1jvQAA&#10;ANsAAAAPAAAAAAAAAAEAIAAAACIAAABkcnMvZG93bnJldi54bWxQSwECFAAUAAAACACHTuJAMy8F&#10;njsAAAA5AAAAEAAAAAAAAAABACAAAAAMAQAAZHJzL3NoYXBleG1sLnhtbFBLBQYAAAAABgAGAFsB&#10;AAC2Aw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4,143896;144000,270173;273306,143896;144000,14683;14694,143896;208653,123340;202776,129213;202776,199693;188082,214376;88163,214376;70531,199693;70531,96910;88163,82226;144000,82226;152816,76353;144000,70480;88163,70480;61714,96910;61714,199693;88163,226123;188082,226123;214531,199693;214531,129213;208653,123340;220408,73416;211592,64607;188082,64607;170449,85163;99918,152706;99918,155643;99918,155643;88163,190883;94041,199693;129306,185010;129306,187946;132245,187946;199837,114530;220408,96910;220408,73416;102857,185010;108735,167390;117551,179136;102857,185010;126367,173263;111673,158580;176327,93973;191020,105720;126367,173263;211592,88100;199837,99846;185143,85163;193959,73416;199837,70480;202776,73416;211592,82226;211592,88100;211592,88100;211592,8810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200" o:spid="_x0000_s1026" o:spt="20" style="position:absolute;left:381662;top:318052;height:0;width:6283325;" filled="f" stroked="t" coordsize="21600,21600" o:gfxdata="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STh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ge">
                  <wp:posOffset>7908290</wp:posOffset>
                </wp:positionV>
                <wp:extent cx="6762750" cy="1592580"/>
                <wp:effectExtent l="0" t="0" r="0" b="0"/>
                <wp:wrapNone/>
                <wp:docPr id="17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592580"/>
                          <a:chOff x="0" y="0"/>
                          <a:chExt cx="6762750" cy="1592835"/>
                        </a:xfrm>
                      </wpg:grpSpPr>
                      <wpg:grpSp>
                        <wpg:cNvPr id="15" name="组合 210"/>
                        <wpg:cNvGrpSpPr/>
                        <wpg:grpSpPr>
                          <a:xfrm>
                            <a:off x="0" y="0"/>
                            <a:ext cx="6762750" cy="1592835"/>
                            <a:chOff x="276447" y="0"/>
                            <a:chExt cx="6762750" cy="1592835"/>
                          </a:xfrm>
                        </wpg:grpSpPr>
                        <wpg:grpSp>
                          <wpg:cNvPr id="13" name="组合 192"/>
                          <wpg:cNvGrpSpPr/>
                          <wpg:grpSpPr>
                            <a:xfrm>
                              <a:off x="276447" y="0"/>
                              <a:ext cx="6762750" cy="1592835"/>
                              <a:chOff x="0" y="0"/>
                              <a:chExt cx="6763384" cy="1593039"/>
                            </a:xfrm>
                          </wpg:grpSpPr>
                          <wps:wsp>
                            <wps:cNvPr id="11" name="文本框 2"/>
                            <wps:cNvSpPr txBox="1"/>
                            <wps:spPr>
                              <a:xfrm>
                                <a:off x="304800" y="0"/>
                                <a:ext cx="2658359" cy="3842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自我评价（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/>
                            <wps:spPr>
                              <a:xfrm>
                                <a:off x="0" y="348080"/>
                                <a:ext cx="6763384" cy="124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本人工作认真负责，喜欢钻研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能承受工作中的压力。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具有团队精神，能与同事友好相处，有很好的团队合作能力。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在学习期间经常帮同学解决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 xml:space="preserve">Bug ,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对处理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Bug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有一定的经验。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熟练掌握了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java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基础知识，数据库的使用以及框架的使用。</w:t>
                                  </w:r>
                                </w:p>
                                <w:p>
                                  <w:pPr>
                                    <w:widowControl w:val="0"/>
                                    <w:numPr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wpg:grpSp>
                        <wps:wsp>
                          <wps:cNvPr id="14" name="Freeform 25"/>
                          <wps:cNvSpPr>
                            <a:spLocks noChangeAspect="1"/>
                          </wps:cNvSpPr>
                          <wps:spPr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7"/>
                                <a:gd name="txR" fmla="*/ 18437 w 98"/>
                                <a:gd name="txB" fmla="*/ 18437 h 97"/>
                              </a:gdLst>
                              <a:ahLst/>
                              <a:cxnLst>
                                <a:cxn ang="0">
                                  <a:pos x="0" y="143896"/>
                                </a:cxn>
                                <a:cxn ang="0">
                                  <a:pos x="144000" y="0"/>
                                </a:cxn>
                                <a:cxn ang="0">
                                  <a:pos x="288000" y="143896"/>
                                </a:cxn>
                                <a:cxn ang="0">
                                  <a:pos x="144000" y="284856"/>
                                </a:cxn>
                                <a:cxn ang="0">
                                  <a:pos x="0" y="143896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144000" y="270173"/>
                                </a:cxn>
                                <a:cxn ang="0">
                                  <a:pos x="273306" y="143896"/>
                                </a:cxn>
                                <a:cxn ang="0">
                                  <a:pos x="144000" y="14683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02776" y="129213"/>
                                </a:cxn>
                                <a:cxn ang="0">
                                  <a:pos x="202776" y="199693"/>
                                </a:cxn>
                                <a:cxn ang="0">
                                  <a:pos x="188082" y="214376"/>
                                </a:cxn>
                                <a:cxn ang="0">
                                  <a:pos x="88163" y="214376"/>
                                </a:cxn>
                                <a:cxn ang="0">
                                  <a:pos x="70531" y="199693"/>
                                </a:cxn>
                                <a:cxn ang="0">
                                  <a:pos x="70531" y="96910"/>
                                </a:cxn>
                                <a:cxn ang="0">
                                  <a:pos x="88163" y="82226"/>
                                </a:cxn>
                                <a:cxn ang="0">
                                  <a:pos x="144000" y="82226"/>
                                </a:cxn>
                                <a:cxn ang="0">
                                  <a:pos x="152816" y="76353"/>
                                </a:cxn>
                                <a:cxn ang="0">
                                  <a:pos x="144000" y="70480"/>
                                </a:cxn>
                                <a:cxn ang="0">
                                  <a:pos x="88163" y="70480"/>
                                </a:cxn>
                                <a:cxn ang="0">
                                  <a:pos x="61714" y="96910"/>
                                </a:cxn>
                                <a:cxn ang="0">
                                  <a:pos x="61714" y="199693"/>
                                </a:cxn>
                                <a:cxn ang="0">
                                  <a:pos x="88163" y="226123"/>
                                </a:cxn>
                                <a:cxn ang="0">
                                  <a:pos x="188082" y="226123"/>
                                </a:cxn>
                                <a:cxn ang="0">
                                  <a:pos x="214531" y="199693"/>
                                </a:cxn>
                                <a:cxn ang="0">
                                  <a:pos x="214531" y="129213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211592" y="64607"/>
                                </a:cxn>
                                <a:cxn ang="0">
                                  <a:pos x="188082" y="64607"/>
                                </a:cxn>
                                <a:cxn ang="0">
                                  <a:pos x="170449" y="85163"/>
                                </a:cxn>
                                <a:cxn ang="0">
                                  <a:pos x="99918" y="152706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88163" y="190883"/>
                                </a:cxn>
                                <a:cxn ang="0">
                                  <a:pos x="94041" y="199693"/>
                                </a:cxn>
                                <a:cxn ang="0">
                                  <a:pos x="129306" y="185010"/>
                                </a:cxn>
                                <a:cxn ang="0">
                                  <a:pos x="129306" y="187946"/>
                                </a:cxn>
                                <a:cxn ang="0">
                                  <a:pos x="132245" y="187946"/>
                                </a:cxn>
                                <a:cxn ang="0">
                                  <a:pos x="199837" y="114530"/>
                                </a:cxn>
                                <a:cxn ang="0">
                                  <a:pos x="220408" y="9691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08735" y="167390"/>
                                </a:cxn>
                                <a:cxn ang="0">
                                  <a:pos x="117551" y="17913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111673" y="158580"/>
                                </a:cxn>
                                <a:cxn ang="0">
                                  <a:pos x="176327" y="93973"/>
                                </a:cxn>
                                <a:cxn ang="0">
                                  <a:pos x="191020" y="10572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199837" y="99846"/>
                                </a:cxn>
                                <a:cxn ang="0">
                                  <a:pos x="185143" y="85163"/>
                                </a:cxn>
                                <a:cxn ang="0">
                                  <a:pos x="193959" y="73416"/>
                                </a:cxn>
                                <a:cxn ang="0">
                                  <a:pos x="199837" y="70480"/>
                                </a:cxn>
                                <a:cxn ang="0">
                                  <a:pos x="202776" y="73416"/>
                                </a:cxn>
                                <a:cxn ang="0">
                                  <a:pos x="211592" y="82226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</a:cxnLst>
                              <a:rect l="txL" t="txT" r="txR" b="tx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6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0" o:spid="_x0000_s1026" o:spt="203" style="position:absolute;left:0pt;margin-left:-15.2pt;margin-top:622.7pt;height:125.4pt;width:532.5pt;mso-position-vertical-relative:page;z-index:251656192;mso-width-relative:page;mso-height-relative:page;" coordsize="6762750,1592834" o:gfxdata="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DyNrAE3QAAAAwBAAAPAAAAAAAAAAEAIAAAACIAAABkcnMvZG93bnJldi54bWxQSwECFAAUAAAA&#10;CACHTuJAnMFq/nwLAAAeOAAADgAAAAAAAAABACAAAAAsAQAAZHJzL2Uyb0RvYy54bWxQSwUGAAAA&#10;AAYABgBZAQAAGg8AAAAA&#10;">
                <o:lock v:ext="edit" aspectratio="f"/>
                <v:group id="组合 210" o:spid="_x0000_s1026" o:spt="203" style="position:absolute;left:0;top:0;height:1592834;width:6762750;" coordorigin="276447,0" coordsize="6762750,159283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92" o:spid="_x0000_s1026" o:spt="203" style="position:absolute;left:276447;top:0;height:1592834;width:6762750;" coordsize="6763384,159303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4286;width:2658359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自我评价（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48080;height:1244959;width:6763384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本人工作认真负责，喜欢钻研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能承受工作中的压力。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具有团队精神，能与同事友好相处，有很好的团队合作能力。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在学习期间经常帮同学解决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 xml:space="preserve">Bug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对处理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有一定的经验。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熟练掌握了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基础知识，数据库的使用以及框架的使用。</w:t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x7WbPbkAAADb&#10;AAAADwAAAGRycy9kb3ducmV2LnhtbEVPTYvCMBC9L/gfwgheFk0rIqEaPSjCellQF/Y6NmNTbCal&#10;yar992ZB8DaP9znL9cM14kZdqD1ryCcZCOLSm5orDT+n3ViBCBHZYOOZNPQUYL0afCyxMP7OB7od&#10;YyVSCIcCNdgY20LKUFpyGCa+JU7cxXcOY4JdJU2H9xTuGjnNsrl0WHNqsNjSxlJ5Pf45Der82fe/&#10;5X6eK6O25ioP6vxttR4N82wBItIjvsUv95dJ82fw/0s6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1mz25AAAA2wAA&#10;AA8AAAAAAAAAAQAgAAAAIgAAAGRycy9kb3ducmV2LnhtbFBLAQIUABQAAAAIAIdO4kAzLwWeOwAA&#10;ADkAAAAQAAAAAAAAAAEAIAAAAAgBAABkcnMvc2hhcGV4bWwueG1sUEsFBgAAAAAGAAYAWwEAALID&#10;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4,143896;144000,270173;273306,143896;144000,14683;14694,143896;208653,123340;202776,129213;202776,199693;188082,214376;88163,214376;70531,199693;70531,96910;88163,82226;144000,82226;152816,76353;144000,70480;88163,70480;61714,96910;61714,199693;88163,226123;188082,226123;214531,199693;214531,129213;208653,123340;220408,73416;211592,64607;188082,64607;170449,85163;99918,152706;99918,155643;99918,155643;88163,190883;94041,199693;129306,185010;129306,187946;132245,187946;199837,114530;220408,96910;220408,73416;102857,185010;108735,167390;117551,179136;102857,185010;126367,173263;111673,158580;176327,93973;191020,105720;126367,173263;211592,88100;199837,99846;185143,85163;193959,73416;199837,70480;202776,73416;211592,82226;211592,88100;211592,88100;211592,8810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200" o:spid="_x0000_s1026" o:spt="20" style="position:absolute;left:381662;top:318052;height:0;width:6283325;" filled="f" stroked="t" coordsize="21600,21600" o:gfxdata="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sQC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208280</wp:posOffset>
                </wp:positionV>
                <wp:extent cx="6762750" cy="7088505"/>
                <wp:effectExtent l="0" t="0" r="0" b="0"/>
                <wp:wrapNone/>
                <wp:docPr id="38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088505"/>
                          <a:chOff x="0" y="0"/>
                          <a:chExt cx="6762750" cy="6371579"/>
                        </a:xfrm>
                      </wpg:grpSpPr>
                      <wpg:grpSp>
                        <wpg:cNvPr id="36" name="组合 210"/>
                        <wpg:cNvGrpSpPr/>
                        <wpg:grpSpPr>
                          <a:xfrm>
                            <a:off x="0" y="0"/>
                            <a:ext cx="6762750" cy="6371579"/>
                            <a:chOff x="276447" y="0"/>
                            <a:chExt cx="6762750" cy="6371579"/>
                          </a:xfrm>
                        </wpg:grpSpPr>
                        <wpg:grpSp>
                          <wpg:cNvPr id="34" name="组合 192"/>
                          <wpg:cNvGrpSpPr/>
                          <wpg:grpSpPr>
                            <a:xfrm>
                              <a:off x="276447" y="0"/>
                              <a:ext cx="6762750" cy="6371579"/>
                              <a:chOff x="0" y="0"/>
                              <a:chExt cx="6763384" cy="6372493"/>
                            </a:xfrm>
                          </wpg:grpSpPr>
                          <wps:wsp>
                            <wps:cNvPr id="32" name="文本框 2"/>
                            <wps:cNvSpPr txBox="1"/>
                            <wps:spPr>
                              <a:xfrm>
                                <a:off x="304829" y="0"/>
                                <a:ext cx="2658359" cy="4123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项目经验（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Project experience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  <wps:wsp>
                            <wps:cNvPr id="33" name="文本框 2" descr="文本框: 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"/>
                            <wps:cNvSpPr txBox="1"/>
                            <wps:spPr>
                              <a:xfrm>
                                <a:off x="0" y="419880"/>
                                <a:ext cx="6763384" cy="5952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pStyle w:val="32"/>
                                    <w:ind w:firstLine="31680"/>
                                    <w:jc w:val="center"/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项目名称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: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医院挂号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Style w:val="34"/>
                                      <w:rFonts w:hint="eastAsia" w:ascii="宋体" w:hAnsi="宋体" w:cs="宋体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小组项目</w:t>
                                  </w:r>
                                  <w:r>
                                    <w:rPr>
                                      <w:rStyle w:val="34"/>
                                      <w:rFonts w:ascii="Adobe ?? Std R" w:hAnsi="Adobe ?? Std R"/>
                                      <w:i w:val="0"/>
                                      <w:color w:val="17365D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开发环境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Windows操作系统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Apache Tomcat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Eclipse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服务器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Apache tomcat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数据库服务器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服务端技术框架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SpringMVC + Spring + Mybatis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客户端基本技术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????" w:hAnsi="????"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junit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业务说明：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医生模块，病人模块，药物模块。医院项目分为这三类。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医生模块：主要负责医生用户和信息。医生先进行注册或登陆，访问预约信息，对病人的预约，进行确定或否认。查询今日病人预约信息，而且得到病人以往病例信息。知道，病人对哪些药过敏。医生选择药物，填写建议。医生确认就诊完成后，生成病人病例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病人模块：主要负责病人信息和用户。病人先进行注册或者登陆，查看病例和预约。根据部门、科室。选择医生预约。预约完成后，可以查看病例信息，医生建议。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药物模块：后台管理人员，进行登陆。添加药物的信息，数量。医生完成就诊后，数量减少。如果没有该药物，则提醒后台人员。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责任描述</w:t>
                                  </w:r>
                                  <w:r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病人模块：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病人用户和信息：病人先进行注册，用Ajax进行异步提交，提交到SpingMVC的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19"/>
                                      <w:szCs w:val="19"/>
                                      <w:shd w:val="clear" w:fill="FFFFFF"/>
                                      <w:lang w:val="en-US" w:eastAsia="zh-CN"/>
                                    </w:rPr>
                                    <w:t>Controller，</w:t>
                                  </w: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进行访问数据库。注册名与数据库，已存在的用户名相同，返回提示信息。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left="420" w:leftChars="0" w:right="0" w:rightChars="0" w:hanging="42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病人病例：医生提交完成就诊，则重定向刷新。病人登陆后，给定一个Session值，Session值存储的是病人对于的数据库ID。根据Session值，进行数据库查找。获取，数据库病人病例信息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????" w:hAnsi="????"/>
                                      <w:b w:val="0"/>
                                      <w:bCs/>
                                      <w:color w:val="5B5B5B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Lines="20" w:line="240" w:lineRule="auto"/>
                                    <w:ind w:right="0" w:right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ascii="????" w:hAnsi="????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color w:val="5B5B5B"/>
                                      <w:sz w:val="24"/>
                                      <w:szCs w:val="24"/>
                                    </w:rPr>
                                    <w:t>项目心得：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对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Spring MVC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有了深刻的理解，体会到代码间低耦合度的重要性，对项目的开发流程和每个模块所需要的技术有清晰的思路。深刻体会到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Mybatis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的优势和亮点，省去了大量而繁琐的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Dao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实现类的编写。认识到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的便利和强大，项目中也频繁使用了</w:t>
                                  </w:r>
                                  <w:r>
                                    <w:rPr>
                                      <w:rFonts w:ascii="????" w:hAnsi="????"/>
                                      <w:color w:val="5B5B5B"/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5B5B5B"/>
                                      <w:sz w:val="24"/>
                                      <w:szCs w:val="24"/>
                                    </w:rPr>
                                    <w:t>技术进行局部的数据抓取和展示。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35" name="Freeform 25"/>
                          <wps:cNvSpPr>
                            <a:spLocks noChangeAspect="1"/>
                          </wps:cNvSpPr>
                          <wps:spPr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  <a:gd name="A3" fmla="val 0"/>
                                <a:gd name="G0" fmla="+- A2 0 0"/>
                                <a:gd name="G1" fmla="+- A1 0 0"/>
                                <a:gd name="G2" fmla="+- A2 0 A1"/>
                                <a:gd name="G3" fmla="+- 10800 0 0"/>
                                <a:gd name="G4" fmla="+- 0 0 A2"/>
                                <a:gd name="T0" fmla="*/ 360 60000 1"/>
                                <a:gd name="T1" fmla="*/ 0 60000 1"/>
                                <a:gd name="T2" fmla="+- T0 0 T1"/>
                                <a:gd name="G5" fmla="+- G2 T2 0"/>
                                <a:gd name="G6" fmla="?: G2 G2 G5"/>
                                <a:gd name="G7" fmla="+- 0 0 G6"/>
                                <a:gd name="G8" fmla="+- A3 0 0"/>
                                <a:gd name="G9" fmla="+- 0 0 A1"/>
                                <a:gd name="G10" fmla="+- A3 0 2700"/>
                                <a:gd name="G11" fmla="cos G10 A2"/>
                                <a:gd name="G12" fmla="sin G10 A2"/>
                                <a:gd name="G13" fmla="cos 13500 A2"/>
                                <a:gd name="G14" fmla="sin 13500 A2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A3 1 2"/>
                                <a:gd name="G20" fmla="+- G19 5400 0"/>
                                <a:gd name="G21" fmla="cos G20 A2"/>
                                <a:gd name="G22" fmla="sin G20 A2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A2"/>
                                <a:gd name="G27" fmla="sin 10800 A2"/>
                                <a:gd name="G28" fmla="cos A3 A2"/>
                                <a:gd name="G29" fmla="sin A3 A2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A1"/>
                                <a:gd name="G36" fmla="sin G34 A1"/>
                                <a:gd name="G37" fmla="pin A1 A2 0"/>
                                <a:gd name="T3" fmla="*/ 180 60000 1"/>
                                <a:gd name="T4" fmla="*/ 0 60000 1"/>
                                <a:gd name="T5" fmla="+- T3 0 T4"/>
                                <a:gd name="G38" fmla="+- G37 T5 0"/>
                                <a:gd name="G39" fmla="?: G2 G37 G38"/>
                                <a:gd name="G40" fmla="cos 10800 G39"/>
                                <a:gd name="G41" fmla="sin 10800 G39"/>
                                <a:gd name="G42" fmla="cos A3 G39"/>
                                <a:gd name="G43" fmla="sin A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xL" fmla="*/ 3163 w 98"/>
                                <a:gd name="txT" fmla="*/ 3163 h 97"/>
                                <a:gd name="txR" fmla="*/ 18437 w 98"/>
                                <a:gd name="txB" fmla="*/ 18437 h 97"/>
                              </a:gdLst>
                              <a:ahLst/>
                              <a:cxnLst>
                                <a:cxn ang="0">
                                  <a:pos x="0" y="143896"/>
                                </a:cxn>
                                <a:cxn ang="0">
                                  <a:pos x="144000" y="0"/>
                                </a:cxn>
                                <a:cxn ang="0">
                                  <a:pos x="288000" y="143896"/>
                                </a:cxn>
                                <a:cxn ang="0">
                                  <a:pos x="144000" y="284856"/>
                                </a:cxn>
                                <a:cxn ang="0">
                                  <a:pos x="0" y="143896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144000" y="270173"/>
                                </a:cxn>
                                <a:cxn ang="0">
                                  <a:pos x="273306" y="143896"/>
                                </a:cxn>
                                <a:cxn ang="0">
                                  <a:pos x="144000" y="14683"/>
                                </a:cxn>
                                <a:cxn ang="0">
                                  <a:pos x="14694" y="143896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02776" y="129213"/>
                                </a:cxn>
                                <a:cxn ang="0">
                                  <a:pos x="202776" y="199693"/>
                                </a:cxn>
                                <a:cxn ang="0">
                                  <a:pos x="188082" y="214376"/>
                                </a:cxn>
                                <a:cxn ang="0">
                                  <a:pos x="88163" y="214376"/>
                                </a:cxn>
                                <a:cxn ang="0">
                                  <a:pos x="70531" y="199693"/>
                                </a:cxn>
                                <a:cxn ang="0">
                                  <a:pos x="70531" y="96910"/>
                                </a:cxn>
                                <a:cxn ang="0">
                                  <a:pos x="88163" y="82226"/>
                                </a:cxn>
                                <a:cxn ang="0">
                                  <a:pos x="144000" y="82226"/>
                                </a:cxn>
                                <a:cxn ang="0">
                                  <a:pos x="152816" y="76353"/>
                                </a:cxn>
                                <a:cxn ang="0">
                                  <a:pos x="144000" y="70480"/>
                                </a:cxn>
                                <a:cxn ang="0">
                                  <a:pos x="88163" y="70480"/>
                                </a:cxn>
                                <a:cxn ang="0">
                                  <a:pos x="61714" y="96910"/>
                                </a:cxn>
                                <a:cxn ang="0">
                                  <a:pos x="61714" y="199693"/>
                                </a:cxn>
                                <a:cxn ang="0">
                                  <a:pos x="88163" y="226123"/>
                                </a:cxn>
                                <a:cxn ang="0">
                                  <a:pos x="188082" y="226123"/>
                                </a:cxn>
                                <a:cxn ang="0">
                                  <a:pos x="214531" y="199693"/>
                                </a:cxn>
                                <a:cxn ang="0">
                                  <a:pos x="214531" y="129213"/>
                                </a:cxn>
                                <a:cxn ang="0">
                                  <a:pos x="208653" y="12334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211592" y="64607"/>
                                </a:cxn>
                                <a:cxn ang="0">
                                  <a:pos x="188082" y="64607"/>
                                </a:cxn>
                                <a:cxn ang="0">
                                  <a:pos x="170449" y="85163"/>
                                </a:cxn>
                                <a:cxn ang="0">
                                  <a:pos x="99918" y="152706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99918" y="155643"/>
                                </a:cxn>
                                <a:cxn ang="0">
                                  <a:pos x="88163" y="190883"/>
                                </a:cxn>
                                <a:cxn ang="0">
                                  <a:pos x="94041" y="199693"/>
                                </a:cxn>
                                <a:cxn ang="0">
                                  <a:pos x="129306" y="185010"/>
                                </a:cxn>
                                <a:cxn ang="0">
                                  <a:pos x="129306" y="187946"/>
                                </a:cxn>
                                <a:cxn ang="0">
                                  <a:pos x="132245" y="187946"/>
                                </a:cxn>
                                <a:cxn ang="0">
                                  <a:pos x="199837" y="114530"/>
                                </a:cxn>
                                <a:cxn ang="0">
                                  <a:pos x="220408" y="96910"/>
                                </a:cxn>
                                <a:cxn ang="0">
                                  <a:pos x="220408" y="7341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08735" y="167390"/>
                                </a:cxn>
                                <a:cxn ang="0">
                                  <a:pos x="117551" y="179136"/>
                                </a:cxn>
                                <a:cxn ang="0">
                                  <a:pos x="102857" y="18501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111673" y="158580"/>
                                </a:cxn>
                                <a:cxn ang="0">
                                  <a:pos x="176327" y="93973"/>
                                </a:cxn>
                                <a:cxn ang="0">
                                  <a:pos x="191020" y="105720"/>
                                </a:cxn>
                                <a:cxn ang="0">
                                  <a:pos x="126367" y="173263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199837" y="99846"/>
                                </a:cxn>
                                <a:cxn ang="0">
                                  <a:pos x="185143" y="85163"/>
                                </a:cxn>
                                <a:cxn ang="0">
                                  <a:pos x="193959" y="73416"/>
                                </a:cxn>
                                <a:cxn ang="0">
                                  <a:pos x="199837" y="70480"/>
                                </a:cxn>
                                <a:cxn ang="0">
                                  <a:pos x="202776" y="73416"/>
                                </a:cxn>
                                <a:cxn ang="0">
                                  <a:pos x="211592" y="82226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  <a:cxn ang="0">
                                  <a:pos x="211592" y="88100"/>
                                </a:cxn>
                              </a:cxnLst>
                              <a:rect l="txL" t="txT" r="txR" b="tx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22.05pt;margin-top:16.4pt;height:558.15pt;width:532.5pt;mso-position-vertical-relative:page;z-index:251658240;mso-width-relative:page;mso-height-relative:page;" coordsize="6762750,6371578" o:gfxdata="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">
                <o:lock v:ext="edit" aspectratio="f"/>
                <v:group id="组合 210" o:spid="_x0000_s1026" o:spt="203" style="position:absolute;left:0;top:0;height:6371578;width:6762750;" coordorigin="276447,0" coordsize="6762750,637157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92" o:spid="_x0000_s1026" o:spt="203" style="position:absolute;left:276447;top:0;height:6371578;width:6762750;" coordsize="6763384,637249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29;top:0;height:412382;width:2658359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项目经验（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alt="文本框: 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我的性格比较开朗。自学能力强，对困难有坚韧不拔、进取的性格，对互联网保持高度的敏感性和关注度，熟练掌握了java基础知识，数据库的使用，框架的使用及SSM开发模式,善于沟通，贴近用户。" type="#_x0000_t202" style="position:absolute;left:0;top:419880;height:5952613;width:6763384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2"/>
                              <w:ind w:firstLine="31680"/>
                              <w:jc w:val="center"/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项目名称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医院挂号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Style w:val="34"/>
                                <w:rFonts w:hint="eastAsia" w:ascii="宋体" w:hAnsi="宋体" w:cs="宋体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小组项目</w:t>
                            </w:r>
                            <w:r>
                              <w:rPr>
                                <w:rStyle w:val="34"/>
                                <w:rFonts w:ascii="Adobe ?? Std R" w:hAnsi="Adobe ?? Std R"/>
                                <w:i w:val="0"/>
                                <w:color w:val="17365D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开发环境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Windows操作系统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Apache Tomcat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Eclipse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服务器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Apache 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数据库服务器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服务端技术框架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SpringMVC + Spring + Mybatis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客户端基本技术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????" w:hAnsi="????"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junit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业务说明：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医生模块，病人模块，药物模块。医院项目分为这三类。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医生模块：主要负责医生用户和信息。医生先进行注册或登陆，访问预约信息，对病人的预约，进行确定或否认。查询今日病人预约信息，而且得到病人以往病例信息。知道，病人对哪些药过敏。医生选择药物，填写建议。医生确认就诊完成后，生成病人病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病人模块：主要负责病人信息和用户。病人先进行注册或者登陆，查看病例和预约。根据部门、科室。选择医生预约。预约完成后，可以查看病例信息，医生建议。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药物模块：后台管理人员，进行登陆。添加药物的信息，数量。医生完成就诊后，数量减少。如果没有该药物，则提醒后台人员。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责任描述</w:t>
                            </w:r>
                            <w:r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病人模块：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  <w:t>病人用户和信息：病人先进行注册，用Ajax进行异步提交，提交到SpingMVC的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Controller，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进行访问数据库。注册名与数据库，已存在的用户名相同，返回提示信息。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病人病例：医生提交完成就诊，则重定向刷新。病人登陆后，给定一个Session值，Session值存储的是病人对于的数据库ID。根据Session值，进行数据库查找。获取，数据库病人病例信息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????" w:hAnsi="????"/>
                                <w:b w:val="0"/>
                                <w:bCs/>
                                <w:color w:val="5B5B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????" w:hAnsi="????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5B5B5B"/>
                                <w:sz w:val="24"/>
                                <w:szCs w:val="24"/>
                              </w:rPr>
                              <w:t>项目心得：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Spring MVC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有了深刻的理解，体会到代码间低耦合度的重要性，对项目的开发流程和每个模块所需要的技术有清晰的思路。深刻体会到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Mybatis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的优势和亮点，省去了大量而繁琐的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实现类的编写。认识到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的便利和强大，项目中也频繁使用了</w:t>
                            </w:r>
                            <w:r>
                              <w:rPr>
                                <w:rFonts w:ascii="????" w:hAnsi="????"/>
                                <w:color w:val="5B5B5B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rFonts w:hint="eastAsia" w:ascii="宋体" w:hAnsi="宋体" w:cs="宋体"/>
                                <w:color w:val="5B5B5B"/>
                                <w:sz w:val="24"/>
                                <w:szCs w:val="24"/>
                              </w:rPr>
                              <w:t>技术进行局部的数据抓取和展示。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40xixr4AAADb&#10;AAAADwAAAGRycy9kb3ducmV2LnhtbEWPS2vDMBCE74X+B7GBXEojO6VGuFFyaAgkl0IekOvG2lgm&#10;1spYysP/PioUehxm5htmtni4VtyoD41nDfkkA0FcedNwreGwX70rECEiG2w9k4aBAizmry8zLI2/&#10;85Zuu1iLBOFQogYbY1dKGSpLDsPEd8TJO/veYUyyr6Xp8Z7grpXTLCukw4bTgsWOvi1Vl93VaVCn&#10;t2E4VpsiV0YtzUVu1enHaj0e5dkXiEiP+B/+a6+Nho9P+P2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0xixr4A&#10;AADb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4,143896;144000,270173;273306,143896;144000,14683;14694,143896;208653,123340;202776,129213;202776,199693;188082,214376;88163,214376;70531,199693;70531,96910;88163,82226;144000,82226;152816,76353;144000,70480;88163,70480;61714,96910;61714,199693;88163,226123;188082,226123;214531,199693;214531,129213;208653,123340;220408,73416;211592,64607;188082,64607;170449,85163;99918,152706;99918,155643;99918,155643;88163,190883;94041,199693;129306,185010;129306,187946;132245,187946;199837,114530;220408,96910;220408,73416;102857,185010;108735,167390;117551,179136;102857,185010;126367,173263;111673,158580;176327,93973;191020,105720;126367,173263;211592,88100;199837,99846;185143,85163;193959,73416;199837,70480;202776,73416;211592,82226;211592,88100;211592,88100;211592,8810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200" o:spid="_x0000_s1026" o:spt="20" style="position:absolute;left:381662;top:318052;height:0;width:6283325;" filled="f" stroked="t" coordsize="21600,21600" o:gfxdata="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I+X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obe ?? Std R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E4E9A"/>
    <w:multiLevelType w:val="singleLevel"/>
    <w:tmpl w:val="DDAE4E9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4419AF"/>
    <w:multiLevelType w:val="singleLevel"/>
    <w:tmpl w:val="3C4419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502970"/>
    <w:multiLevelType w:val="singleLevel"/>
    <w:tmpl w:val="5A502970"/>
    <w:lvl w:ilvl="0" w:tentative="0">
      <w:start w:val="1"/>
      <w:numFmt w:val="decimal"/>
      <w:suff w:val="nothing"/>
      <w:lvlText w:val="%1．"/>
      <w:lvlJc w:val="left"/>
      <w:pPr>
        <w:ind w:firstLine="400"/>
      </w:pPr>
      <w:rPr>
        <w:rFonts w:hint="default" w:cs="Times New Roman"/>
      </w:rPr>
    </w:lvl>
  </w:abstractNum>
  <w:abstractNum w:abstractNumId="3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03BC"/>
    <w:rsid w:val="00001DD7"/>
    <w:rsid w:val="00003D28"/>
    <w:rsid w:val="00007742"/>
    <w:rsid w:val="00017436"/>
    <w:rsid w:val="00021BB3"/>
    <w:rsid w:val="00037817"/>
    <w:rsid w:val="000425D9"/>
    <w:rsid w:val="0005667A"/>
    <w:rsid w:val="00057030"/>
    <w:rsid w:val="00074D11"/>
    <w:rsid w:val="00090158"/>
    <w:rsid w:val="00096DF5"/>
    <w:rsid w:val="000A3BE2"/>
    <w:rsid w:val="000A708E"/>
    <w:rsid w:val="000C3816"/>
    <w:rsid w:val="000C528B"/>
    <w:rsid w:val="000C6401"/>
    <w:rsid w:val="000D1069"/>
    <w:rsid w:val="000D6138"/>
    <w:rsid w:val="000E34D3"/>
    <w:rsid w:val="000E4334"/>
    <w:rsid w:val="000E63B5"/>
    <w:rsid w:val="000E6A07"/>
    <w:rsid w:val="000F3C68"/>
    <w:rsid w:val="000F4D8E"/>
    <w:rsid w:val="00101470"/>
    <w:rsid w:val="0010222A"/>
    <w:rsid w:val="001047B0"/>
    <w:rsid w:val="001114B8"/>
    <w:rsid w:val="00115462"/>
    <w:rsid w:val="0012402A"/>
    <w:rsid w:val="0014199A"/>
    <w:rsid w:val="001702BD"/>
    <w:rsid w:val="001714CC"/>
    <w:rsid w:val="001744C4"/>
    <w:rsid w:val="0018691E"/>
    <w:rsid w:val="00191F9F"/>
    <w:rsid w:val="001B18BD"/>
    <w:rsid w:val="001B2997"/>
    <w:rsid w:val="001C0046"/>
    <w:rsid w:val="001C248D"/>
    <w:rsid w:val="001C3202"/>
    <w:rsid w:val="001C5BC3"/>
    <w:rsid w:val="001D2D6D"/>
    <w:rsid w:val="001D5145"/>
    <w:rsid w:val="001E0F76"/>
    <w:rsid w:val="001E6A0B"/>
    <w:rsid w:val="001F5493"/>
    <w:rsid w:val="00204BEF"/>
    <w:rsid w:val="002122E5"/>
    <w:rsid w:val="00212384"/>
    <w:rsid w:val="002256C0"/>
    <w:rsid w:val="00225C5D"/>
    <w:rsid w:val="002627D6"/>
    <w:rsid w:val="00271593"/>
    <w:rsid w:val="002B10B1"/>
    <w:rsid w:val="002E4CF6"/>
    <w:rsid w:val="002F01AF"/>
    <w:rsid w:val="002F7E91"/>
    <w:rsid w:val="0030110C"/>
    <w:rsid w:val="00306035"/>
    <w:rsid w:val="003226CC"/>
    <w:rsid w:val="00322B43"/>
    <w:rsid w:val="00326DD5"/>
    <w:rsid w:val="00335725"/>
    <w:rsid w:val="003425A5"/>
    <w:rsid w:val="00347F77"/>
    <w:rsid w:val="00352045"/>
    <w:rsid w:val="00352516"/>
    <w:rsid w:val="0037482D"/>
    <w:rsid w:val="0039081C"/>
    <w:rsid w:val="00397C8D"/>
    <w:rsid w:val="003A09B6"/>
    <w:rsid w:val="003A1D79"/>
    <w:rsid w:val="003C386D"/>
    <w:rsid w:val="003C42A1"/>
    <w:rsid w:val="003E1C1E"/>
    <w:rsid w:val="003E6CA9"/>
    <w:rsid w:val="003F07D0"/>
    <w:rsid w:val="003F57DC"/>
    <w:rsid w:val="003F6DE7"/>
    <w:rsid w:val="004012FB"/>
    <w:rsid w:val="00416CA7"/>
    <w:rsid w:val="00424C49"/>
    <w:rsid w:val="00427616"/>
    <w:rsid w:val="004340E7"/>
    <w:rsid w:val="004443A8"/>
    <w:rsid w:val="0044524D"/>
    <w:rsid w:val="00456358"/>
    <w:rsid w:val="0045751C"/>
    <w:rsid w:val="0046319A"/>
    <w:rsid w:val="00475231"/>
    <w:rsid w:val="00482583"/>
    <w:rsid w:val="004B3AB8"/>
    <w:rsid w:val="004B4D31"/>
    <w:rsid w:val="004C08DE"/>
    <w:rsid w:val="004C6BB3"/>
    <w:rsid w:val="004F1A57"/>
    <w:rsid w:val="004F4FC4"/>
    <w:rsid w:val="004F6CAD"/>
    <w:rsid w:val="00510918"/>
    <w:rsid w:val="00514C5B"/>
    <w:rsid w:val="00532856"/>
    <w:rsid w:val="00532C53"/>
    <w:rsid w:val="0054195D"/>
    <w:rsid w:val="00556A3E"/>
    <w:rsid w:val="0057191B"/>
    <w:rsid w:val="00574E5D"/>
    <w:rsid w:val="00584226"/>
    <w:rsid w:val="0058622E"/>
    <w:rsid w:val="005A26A0"/>
    <w:rsid w:val="005B1E93"/>
    <w:rsid w:val="005B4013"/>
    <w:rsid w:val="005B4A72"/>
    <w:rsid w:val="005B7158"/>
    <w:rsid w:val="005C1DBC"/>
    <w:rsid w:val="005C3096"/>
    <w:rsid w:val="005C76F8"/>
    <w:rsid w:val="005D34EA"/>
    <w:rsid w:val="005D4A99"/>
    <w:rsid w:val="005D5B08"/>
    <w:rsid w:val="005D6E9C"/>
    <w:rsid w:val="0060430E"/>
    <w:rsid w:val="006073C7"/>
    <w:rsid w:val="00613BC6"/>
    <w:rsid w:val="00626EA2"/>
    <w:rsid w:val="006336E5"/>
    <w:rsid w:val="00645519"/>
    <w:rsid w:val="00645C9C"/>
    <w:rsid w:val="00653AD9"/>
    <w:rsid w:val="00660257"/>
    <w:rsid w:val="00665D54"/>
    <w:rsid w:val="00674BBB"/>
    <w:rsid w:val="0067541E"/>
    <w:rsid w:val="00686B80"/>
    <w:rsid w:val="006938C4"/>
    <w:rsid w:val="006A584E"/>
    <w:rsid w:val="006A64C6"/>
    <w:rsid w:val="006C02FB"/>
    <w:rsid w:val="006D229E"/>
    <w:rsid w:val="006D2345"/>
    <w:rsid w:val="00702E9E"/>
    <w:rsid w:val="007249EB"/>
    <w:rsid w:val="00750514"/>
    <w:rsid w:val="00751EAC"/>
    <w:rsid w:val="00760CB6"/>
    <w:rsid w:val="00761F3E"/>
    <w:rsid w:val="00765101"/>
    <w:rsid w:val="00773FF7"/>
    <w:rsid w:val="00781462"/>
    <w:rsid w:val="00784257"/>
    <w:rsid w:val="0078718A"/>
    <w:rsid w:val="007A406B"/>
    <w:rsid w:val="007B2A59"/>
    <w:rsid w:val="007B69CD"/>
    <w:rsid w:val="007E357C"/>
    <w:rsid w:val="007E3C9E"/>
    <w:rsid w:val="007F485B"/>
    <w:rsid w:val="007F5496"/>
    <w:rsid w:val="00804D17"/>
    <w:rsid w:val="008330C3"/>
    <w:rsid w:val="008345E2"/>
    <w:rsid w:val="00851EB3"/>
    <w:rsid w:val="008532B3"/>
    <w:rsid w:val="00871764"/>
    <w:rsid w:val="00873DEE"/>
    <w:rsid w:val="008746F4"/>
    <w:rsid w:val="008760E1"/>
    <w:rsid w:val="00881457"/>
    <w:rsid w:val="00885BA6"/>
    <w:rsid w:val="00890CCB"/>
    <w:rsid w:val="008912F6"/>
    <w:rsid w:val="008914B1"/>
    <w:rsid w:val="008B5A60"/>
    <w:rsid w:val="008B7911"/>
    <w:rsid w:val="008D182D"/>
    <w:rsid w:val="008E186B"/>
    <w:rsid w:val="008E4443"/>
    <w:rsid w:val="008F1D7E"/>
    <w:rsid w:val="009250AD"/>
    <w:rsid w:val="0092738D"/>
    <w:rsid w:val="009403E3"/>
    <w:rsid w:val="00941BBB"/>
    <w:rsid w:val="00960F9E"/>
    <w:rsid w:val="00971E7D"/>
    <w:rsid w:val="00974C12"/>
    <w:rsid w:val="009875F8"/>
    <w:rsid w:val="00990116"/>
    <w:rsid w:val="00997628"/>
    <w:rsid w:val="009A47A0"/>
    <w:rsid w:val="009B2145"/>
    <w:rsid w:val="009C4795"/>
    <w:rsid w:val="009C530F"/>
    <w:rsid w:val="009D2374"/>
    <w:rsid w:val="009D59BD"/>
    <w:rsid w:val="009D5C2D"/>
    <w:rsid w:val="009D7568"/>
    <w:rsid w:val="009E0AB3"/>
    <w:rsid w:val="009F1C9D"/>
    <w:rsid w:val="00A02DB9"/>
    <w:rsid w:val="00A11164"/>
    <w:rsid w:val="00A21C9B"/>
    <w:rsid w:val="00A34E8B"/>
    <w:rsid w:val="00A4080C"/>
    <w:rsid w:val="00A67675"/>
    <w:rsid w:val="00A77FAE"/>
    <w:rsid w:val="00A84704"/>
    <w:rsid w:val="00A86172"/>
    <w:rsid w:val="00A91267"/>
    <w:rsid w:val="00A918A8"/>
    <w:rsid w:val="00A964C3"/>
    <w:rsid w:val="00AB7951"/>
    <w:rsid w:val="00AC126D"/>
    <w:rsid w:val="00AC2263"/>
    <w:rsid w:val="00AD3A36"/>
    <w:rsid w:val="00AE0A33"/>
    <w:rsid w:val="00AF10A1"/>
    <w:rsid w:val="00B178BA"/>
    <w:rsid w:val="00B213A9"/>
    <w:rsid w:val="00B25A42"/>
    <w:rsid w:val="00B334F9"/>
    <w:rsid w:val="00B42101"/>
    <w:rsid w:val="00B4693D"/>
    <w:rsid w:val="00B546F1"/>
    <w:rsid w:val="00B57EF0"/>
    <w:rsid w:val="00B61034"/>
    <w:rsid w:val="00B61B7D"/>
    <w:rsid w:val="00B66459"/>
    <w:rsid w:val="00BB2A34"/>
    <w:rsid w:val="00BC6CDF"/>
    <w:rsid w:val="00BD0200"/>
    <w:rsid w:val="00BD7CE6"/>
    <w:rsid w:val="00BF1D41"/>
    <w:rsid w:val="00BF1E4F"/>
    <w:rsid w:val="00C00AB6"/>
    <w:rsid w:val="00C0385C"/>
    <w:rsid w:val="00C13D1A"/>
    <w:rsid w:val="00C16220"/>
    <w:rsid w:val="00C166D7"/>
    <w:rsid w:val="00C20711"/>
    <w:rsid w:val="00C21239"/>
    <w:rsid w:val="00C331A5"/>
    <w:rsid w:val="00C35AB7"/>
    <w:rsid w:val="00C40884"/>
    <w:rsid w:val="00C52B08"/>
    <w:rsid w:val="00C573A2"/>
    <w:rsid w:val="00C65698"/>
    <w:rsid w:val="00C669FC"/>
    <w:rsid w:val="00C70DA3"/>
    <w:rsid w:val="00C8513A"/>
    <w:rsid w:val="00CA4B33"/>
    <w:rsid w:val="00CB0B54"/>
    <w:rsid w:val="00CB147D"/>
    <w:rsid w:val="00CC4BF8"/>
    <w:rsid w:val="00CD0B98"/>
    <w:rsid w:val="00CD6A91"/>
    <w:rsid w:val="00CD7586"/>
    <w:rsid w:val="00CE58D5"/>
    <w:rsid w:val="00CF2ECB"/>
    <w:rsid w:val="00CF3AF8"/>
    <w:rsid w:val="00D02ED9"/>
    <w:rsid w:val="00D05F4B"/>
    <w:rsid w:val="00D06973"/>
    <w:rsid w:val="00D2100E"/>
    <w:rsid w:val="00D2131A"/>
    <w:rsid w:val="00D33882"/>
    <w:rsid w:val="00D347FB"/>
    <w:rsid w:val="00D37582"/>
    <w:rsid w:val="00D47B15"/>
    <w:rsid w:val="00D54D9D"/>
    <w:rsid w:val="00D678B2"/>
    <w:rsid w:val="00D75C5A"/>
    <w:rsid w:val="00D80A63"/>
    <w:rsid w:val="00D9407D"/>
    <w:rsid w:val="00DB1BE2"/>
    <w:rsid w:val="00DB44B1"/>
    <w:rsid w:val="00DC3E1E"/>
    <w:rsid w:val="00DD4739"/>
    <w:rsid w:val="00DF4012"/>
    <w:rsid w:val="00E10456"/>
    <w:rsid w:val="00E25E2B"/>
    <w:rsid w:val="00E36E33"/>
    <w:rsid w:val="00E43580"/>
    <w:rsid w:val="00E4392A"/>
    <w:rsid w:val="00E4714D"/>
    <w:rsid w:val="00E53F22"/>
    <w:rsid w:val="00E563A9"/>
    <w:rsid w:val="00E65A9D"/>
    <w:rsid w:val="00E677A5"/>
    <w:rsid w:val="00E75475"/>
    <w:rsid w:val="00EA2C25"/>
    <w:rsid w:val="00ED528F"/>
    <w:rsid w:val="00ED6659"/>
    <w:rsid w:val="00EF4F18"/>
    <w:rsid w:val="00F00301"/>
    <w:rsid w:val="00F02D76"/>
    <w:rsid w:val="00F030B3"/>
    <w:rsid w:val="00F11CFD"/>
    <w:rsid w:val="00F25599"/>
    <w:rsid w:val="00F35A48"/>
    <w:rsid w:val="00F43C65"/>
    <w:rsid w:val="00F56183"/>
    <w:rsid w:val="00F5701C"/>
    <w:rsid w:val="00F6496E"/>
    <w:rsid w:val="00F65A18"/>
    <w:rsid w:val="00F75B38"/>
    <w:rsid w:val="00F82415"/>
    <w:rsid w:val="00FA0D07"/>
    <w:rsid w:val="00FA605B"/>
    <w:rsid w:val="00FF1761"/>
    <w:rsid w:val="01125FCD"/>
    <w:rsid w:val="012D1865"/>
    <w:rsid w:val="01312DB7"/>
    <w:rsid w:val="026B7C5F"/>
    <w:rsid w:val="02F2435F"/>
    <w:rsid w:val="03282071"/>
    <w:rsid w:val="03D85E54"/>
    <w:rsid w:val="04471FC5"/>
    <w:rsid w:val="04BE0232"/>
    <w:rsid w:val="05166C24"/>
    <w:rsid w:val="057D3D85"/>
    <w:rsid w:val="063249FA"/>
    <w:rsid w:val="06DF4DFA"/>
    <w:rsid w:val="07067F3F"/>
    <w:rsid w:val="07FA61E5"/>
    <w:rsid w:val="082644F8"/>
    <w:rsid w:val="08720A10"/>
    <w:rsid w:val="089161C1"/>
    <w:rsid w:val="08B411F4"/>
    <w:rsid w:val="09254F87"/>
    <w:rsid w:val="09757975"/>
    <w:rsid w:val="09D46AB9"/>
    <w:rsid w:val="09F62C7C"/>
    <w:rsid w:val="0B51736E"/>
    <w:rsid w:val="0B605422"/>
    <w:rsid w:val="0BB61034"/>
    <w:rsid w:val="0BD60C77"/>
    <w:rsid w:val="0BE2695F"/>
    <w:rsid w:val="0C1269B3"/>
    <w:rsid w:val="0C3D40DA"/>
    <w:rsid w:val="0C8577E0"/>
    <w:rsid w:val="0C9C1B33"/>
    <w:rsid w:val="0CC440E3"/>
    <w:rsid w:val="0CC9354B"/>
    <w:rsid w:val="0D1A71F9"/>
    <w:rsid w:val="0D3B4964"/>
    <w:rsid w:val="0DAD676D"/>
    <w:rsid w:val="0DB21C98"/>
    <w:rsid w:val="0DCF02A4"/>
    <w:rsid w:val="0E3C0588"/>
    <w:rsid w:val="0E4046A7"/>
    <w:rsid w:val="0F713425"/>
    <w:rsid w:val="0F931584"/>
    <w:rsid w:val="10750B7E"/>
    <w:rsid w:val="10B421DD"/>
    <w:rsid w:val="11677CC6"/>
    <w:rsid w:val="11FE3202"/>
    <w:rsid w:val="12044798"/>
    <w:rsid w:val="12055780"/>
    <w:rsid w:val="12413EF7"/>
    <w:rsid w:val="12434728"/>
    <w:rsid w:val="131B5332"/>
    <w:rsid w:val="13AD04A3"/>
    <w:rsid w:val="13C41E12"/>
    <w:rsid w:val="14224938"/>
    <w:rsid w:val="148244A7"/>
    <w:rsid w:val="1542315F"/>
    <w:rsid w:val="159E09A1"/>
    <w:rsid w:val="16236536"/>
    <w:rsid w:val="16367969"/>
    <w:rsid w:val="164B4D34"/>
    <w:rsid w:val="16E93085"/>
    <w:rsid w:val="170D0086"/>
    <w:rsid w:val="170F7E8D"/>
    <w:rsid w:val="179D3E1F"/>
    <w:rsid w:val="1822616C"/>
    <w:rsid w:val="182704D6"/>
    <w:rsid w:val="184A439A"/>
    <w:rsid w:val="18F30048"/>
    <w:rsid w:val="19595405"/>
    <w:rsid w:val="19710186"/>
    <w:rsid w:val="199346C1"/>
    <w:rsid w:val="1BB10709"/>
    <w:rsid w:val="1BBE2DED"/>
    <w:rsid w:val="1C0612DC"/>
    <w:rsid w:val="1C5F07EE"/>
    <w:rsid w:val="1CF03E9D"/>
    <w:rsid w:val="1D014217"/>
    <w:rsid w:val="1EF46F06"/>
    <w:rsid w:val="1F6B0E34"/>
    <w:rsid w:val="20510CF7"/>
    <w:rsid w:val="20D919E7"/>
    <w:rsid w:val="21065CFA"/>
    <w:rsid w:val="2245099F"/>
    <w:rsid w:val="23D94849"/>
    <w:rsid w:val="24496A4D"/>
    <w:rsid w:val="245F5191"/>
    <w:rsid w:val="24872284"/>
    <w:rsid w:val="25087E1D"/>
    <w:rsid w:val="251A6C4A"/>
    <w:rsid w:val="25414BC6"/>
    <w:rsid w:val="255A01BB"/>
    <w:rsid w:val="25670D82"/>
    <w:rsid w:val="25846DE3"/>
    <w:rsid w:val="266A1C79"/>
    <w:rsid w:val="26BA29D6"/>
    <w:rsid w:val="26DB58F1"/>
    <w:rsid w:val="27232D02"/>
    <w:rsid w:val="277954CB"/>
    <w:rsid w:val="27B464E8"/>
    <w:rsid w:val="27C65D32"/>
    <w:rsid w:val="282B37C4"/>
    <w:rsid w:val="28316CAF"/>
    <w:rsid w:val="286D7F5F"/>
    <w:rsid w:val="29674589"/>
    <w:rsid w:val="2A3A2D15"/>
    <w:rsid w:val="2C3D4D9B"/>
    <w:rsid w:val="2DE74B88"/>
    <w:rsid w:val="2E2B770A"/>
    <w:rsid w:val="2E4516B3"/>
    <w:rsid w:val="2E8E167D"/>
    <w:rsid w:val="2E925837"/>
    <w:rsid w:val="2F053157"/>
    <w:rsid w:val="2F131C6F"/>
    <w:rsid w:val="2F306A9D"/>
    <w:rsid w:val="2F687B60"/>
    <w:rsid w:val="2FF4751D"/>
    <w:rsid w:val="30D02E09"/>
    <w:rsid w:val="30DC0C7A"/>
    <w:rsid w:val="310F68FC"/>
    <w:rsid w:val="31933E84"/>
    <w:rsid w:val="319F1297"/>
    <w:rsid w:val="31A907DF"/>
    <w:rsid w:val="32493FCB"/>
    <w:rsid w:val="324952C4"/>
    <w:rsid w:val="32BC1E1B"/>
    <w:rsid w:val="33066677"/>
    <w:rsid w:val="33706F29"/>
    <w:rsid w:val="33DB6CBB"/>
    <w:rsid w:val="33E03E23"/>
    <w:rsid w:val="345B63E4"/>
    <w:rsid w:val="35DF1E6C"/>
    <w:rsid w:val="3629705E"/>
    <w:rsid w:val="368A7868"/>
    <w:rsid w:val="369A2363"/>
    <w:rsid w:val="36B704E4"/>
    <w:rsid w:val="36DE4FEE"/>
    <w:rsid w:val="36EB11A8"/>
    <w:rsid w:val="379612E3"/>
    <w:rsid w:val="38775F00"/>
    <w:rsid w:val="388E36CA"/>
    <w:rsid w:val="39077A8D"/>
    <w:rsid w:val="3943061D"/>
    <w:rsid w:val="39C47C18"/>
    <w:rsid w:val="39F23ECA"/>
    <w:rsid w:val="3B2A7441"/>
    <w:rsid w:val="3C244744"/>
    <w:rsid w:val="3C463DC5"/>
    <w:rsid w:val="3C4B0FEE"/>
    <w:rsid w:val="3C665F57"/>
    <w:rsid w:val="3CB163D8"/>
    <w:rsid w:val="3D9009F0"/>
    <w:rsid w:val="3D9B223C"/>
    <w:rsid w:val="3E317FAE"/>
    <w:rsid w:val="3E3852F9"/>
    <w:rsid w:val="3E426263"/>
    <w:rsid w:val="3F2B4DEA"/>
    <w:rsid w:val="40AB229A"/>
    <w:rsid w:val="40C07858"/>
    <w:rsid w:val="40C44330"/>
    <w:rsid w:val="40EB5CB8"/>
    <w:rsid w:val="41BD2B78"/>
    <w:rsid w:val="4203373B"/>
    <w:rsid w:val="423A52B1"/>
    <w:rsid w:val="42553560"/>
    <w:rsid w:val="42B668CD"/>
    <w:rsid w:val="42C2754E"/>
    <w:rsid w:val="42E447A0"/>
    <w:rsid w:val="43074811"/>
    <w:rsid w:val="430F707F"/>
    <w:rsid w:val="442E450B"/>
    <w:rsid w:val="45853F9B"/>
    <w:rsid w:val="45CD55EC"/>
    <w:rsid w:val="46656517"/>
    <w:rsid w:val="46690868"/>
    <w:rsid w:val="466E67DB"/>
    <w:rsid w:val="470C352E"/>
    <w:rsid w:val="47293B05"/>
    <w:rsid w:val="47D746F7"/>
    <w:rsid w:val="484D46A0"/>
    <w:rsid w:val="49084B5E"/>
    <w:rsid w:val="49165B5A"/>
    <w:rsid w:val="49427C09"/>
    <w:rsid w:val="49B93FA2"/>
    <w:rsid w:val="4AAC0790"/>
    <w:rsid w:val="4B395ED3"/>
    <w:rsid w:val="4B7D6C13"/>
    <w:rsid w:val="4BE977AA"/>
    <w:rsid w:val="4CA432C0"/>
    <w:rsid w:val="4D45190B"/>
    <w:rsid w:val="4D6E569B"/>
    <w:rsid w:val="4D931582"/>
    <w:rsid w:val="4E26105E"/>
    <w:rsid w:val="4E68052C"/>
    <w:rsid w:val="4F3233F8"/>
    <w:rsid w:val="4F3D25D4"/>
    <w:rsid w:val="4F8402DB"/>
    <w:rsid w:val="4F9100EE"/>
    <w:rsid w:val="4FAA6640"/>
    <w:rsid w:val="50507A4F"/>
    <w:rsid w:val="50E00990"/>
    <w:rsid w:val="50F928A3"/>
    <w:rsid w:val="511E3889"/>
    <w:rsid w:val="51B47420"/>
    <w:rsid w:val="528A67F7"/>
    <w:rsid w:val="53246EDF"/>
    <w:rsid w:val="54271F24"/>
    <w:rsid w:val="54730962"/>
    <w:rsid w:val="54E152AE"/>
    <w:rsid w:val="554237FF"/>
    <w:rsid w:val="556E5F01"/>
    <w:rsid w:val="55C76A38"/>
    <w:rsid w:val="561D3081"/>
    <w:rsid w:val="56722197"/>
    <w:rsid w:val="57043E21"/>
    <w:rsid w:val="57084C2D"/>
    <w:rsid w:val="571E6547"/>
    <w:rsid w:val="589877BC"/>
    <w:rsid w:val="59B4439E"/>
    <w:rsid w:val="5A3B4EFE"/>
    <w:rsid w:val="5AA802DB"/>
    <w:rsid w:val="5ABD1D5D"/>
    <w:rsid w:val="5AE5776D"/>
    <w:rsid w:val="5B2B390B"/>
    <w:rsid w:val="5B706FC2"/>
    <w:rsid w:val="5BBC747D"/>
    <w:rsid w:val="5CDC6DE3"/>
    <w:rsid w:val="5CDE355C"/>
    <w:rsid w:val="5CF03FC4"/>
    <w:rsid w:val="5CF73E20"/>
    <w:rsid w:val="5D6E5D1E"/>
    <w:rsid w:val="5D9E413C"/>
    <w:rsid w:val="5DBE14E2"/>
    <w:rsid w:val="5E313CBF"/>
    <w:rsid w:val="5E664B96"/>
    <w:rsid w:val="5E973453"/>
    <w:rsid w:val="5F0C275C"/>
    <w:rsid w:val="5F434FD3"/>
    <w:rsid w:val="5F4F5297"/>
    <w:rsid w:val="5FF51282"/>
    <w:rsid w:val="60243F67"/>
    <w:rsid w:val="60781462"/>
    <w:rsid w:val="60A92F02"/>
    <w:rsid w:val="61901EFB"/>
    <w:rsid w:val="61AD0ACE"/>
    <w:rsid w:val="623C7228"/>
    <w:rsid w:val="62CA5B5C"/>
    <w:rsid w:val="63003BEE"/>
    <w:rsid w:val="634F5224"/>
    <w:rsid w:val="63943CF3"/>
    <w:rsid w:val="63EA41AC"/>
    <w:rsid w:val="64F3795D"/>
    <w:rsid w:val="6539024B"/>
    <w:rsid w:val="65660055"/>
    <w:rsid w:val="65691147"/>
    <w:rsid w:val="659F34E5"/>
    <w:rsid w:val="66884E81"/>
    <w:rsid w:val="67100458"/>
    <w:rsid w:val="671819EA"/>
    <w:rsid w:val="67263057"/>
    <w:rsid w:val="67526782"/>
    <w:rsid w:val="67AF3CEF"/>
    <w:rsid w:val="67BF4F57"/>
    <w:rsid w:val="67CF7FC7"/>
    <w:rsid w:val="67D071B7"/>
    <w:rsid w:val="6812280A"/>
    <w:rsid w:val="688542E6"/>
    <w:rsid w:val="699B6D44"/>
    <w:rsid w:val="6A7A3476"/>
    <w:rsid w:val="6A7D7E85"/>
    <w:rsid w:val="6AA31C88"/>
    <w:rsid w:val="6B533D2A"/>
    <w:rsid w:val="6BD8711E"/>
    <w:rsid w:val="6C14323D"/>
    <w:rsid w:val="6C166E27"/>
    <w:rsid w:val="6C57611B"/>
    <w:rsid w:val="6C961313"/>
    <w:rsid w:val="6E17135C"/>
    <w:rsid w:val="6EF05D3A"/>
    <w:rsid w:val="6F9472CB"/>
    <w:rsid w:val="6FCF040A"/>
    <w:rsid w:val="6FF27DFE"/>
    <w:rsid w:val="70274EC6"/>
    <w:rsid w:val="706B384C"/>
    <w:rsid w:val="70C6182C"/>
    <w:rsid w:val="70F87BE4"/>
    <w:rsid w:val="717C3280"/>
    <w:rsid w:val="71B66CBF"/>
    <w:rsid w:val="72034C1B"/>
    <w:rsid w:val="7235272A"/>
    <w:rsid w:val="72A32B99"/>
    <w:rsid w:val="73B351A4"/>
    <w:rsid w:val="73CF1B1C"/>
    <w:rsid w:val="73E82865"/>
    <w:rsid w:val="74A06787"/>
    <w:rsid w:val="750A5B6B"/>
    <w:rsid w:val="76524E67"/>
    <w:rsid w:val="770A691E"/>
    <w:rsid w:val="77644966"/>
    <w:rsid w:val="77FD6A5F"/>
    <w:rsid w:val="78030949"/>
    <w:rsid w:val="784441A2"/>
    <w:rsid w:val="790B69BC"/>
    <w:rsid w:val="793B04D3"/>
    <w:rsid w:val="797E6362"/>
    <w:rsid w:val="79A71DFC"/>
    <w:rsid w:val="7B552458"/>
    <w:rsid w:val="7BA103A7"/>
    <w:rsid w:val="7C68120E"/>
    <w:rsid w:val="7CAC3C31"/>
    <w:rsid w:val="7D0138F1"/>
    <w:rsid w:val="7D44013B"/>
    <w:rsid w:val="7D8A0DE2"/>
    <w:rsid w:val="7DBE2A2B"/>
    <w:rsid w:val="7DD35816"/>
    <w:rsid w:val="7E73166F"/>
    <w:rsid w:val="7EC25EDA"/>
    <w:rsid w:val="7FA17666"/>
    <w:rsid w:val="7FA3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99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9">
    <w:name w:val="Strong"/>
    <w:basedOn w:val="8"/>
    <w:qFormat/>
    <w:uiPriority w:val="99"/>
    <w:rPr>
      <w:rFonts w:cs="Times New Roman"/>
      <w:b/>
      <w:bCs/>
    </w:rPr>
  </w:style>
  <w:style w:type="character" w:styleId="10">
    <w:name w:val="Emphasis"/>
    <w:basedOn w:val="8"/>
    <w:qFormat/>
    <w:uiPriority w:val="99"/>
    <w:rPr>
      <w:rFonts w:cs="Times New Roman"/>
      <w:i/>
      <w:iCs/>
    </w:rPr>
  </w:style>
  <w:style w:type="character" w:customStyle="1" w:styleId="12">
    <w:name w:val="Heading 1 Char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3">
    <w:name w:val="Balloon Text Char"/>
    <w:basedOn w:val="8"/>
    <w:link w:val="3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Footer Char"/>
    <w:basedOn w:val="8"/>
    <w:link w:val="4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5">
    <w:name w:val="Header Char"/>
    <w:basedOn w:val="8"/>
    <w:link w:val="5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6">
    <w:name w:val="Subtitle Char"/>
    <w:basedOn w:val="8"/>
    <w:link w:val="6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Title Char"/>
    <w:basedOn w:val="8"/>
    <w:link w:val="7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Intense Quote Char"/>
    <w:basedOn w:val="8"/>
    <w:qFormat/>
    <w:locked/>
    <w:uiPriority w:val="99"/>
    <w:rPr>
      <w:rFonts w:cs="Times New Roman"/>
      <w:b/>
      <w:bCs/>
      <w:i/>
      <w:iCs/>
      <w:color w:val="4F81BD"/>
      <w:kern w:val="2"/>
      <w:sz w:val="22"/>
      <w:szCs w:val="22"/>
    </w:rPr>
  </w:style>
  <w:style w:type="paragraph" w:styleId="19">
    <w:name w:val="Intense Quote"/>
    <w:basedOn w:val="1"/>
    <w:next w:val="1"/>
    <w:link w:val="20"/>
    <w:qFormat/>
    <w:uiPriority w:val="99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">
    <w:name w:val="Intense Quote Char1"/>
    <w:basedOn w:val="8"/>
    <w:link w:val="1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Intense Emphasis1"/>
    <w:basedOn w:val="8"/>
    <w:qFormat/>
    <w:uiPriority w:val="99"/>
    <w:rPr>
      <w:rFonts w:cs="Times New Roman"/>
      <w:b/>
      <w:bCs/>
      <w:i/>
      <w:iCs/>
      <w:color w:val="4F81BD"/>
    </w:rPr>
  </w:style>
  <w:style w:type="character" w:customStyle="1" w:styleId="22">
    <w:name w:val="Intense Reference1"/>
    <w:basedOn w:val="8"/>
    <w:qFormat/>
    <w:uiPriority w:val="99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23">
    <w:name w:val="三级标题 Char"/>
    <w:link w:val="24"/>
    <w:qFormat/>
    <w:locked/>
    <w:uiPriority w:val="99"/>
    <w:rPr>
      <w:rFonts w:ascii="微软雅黑" w:hAnsi="微软雅黑" w:eastAsia="微软雅黑"/>
      <w:b/>
      <w:kern w:val="2"/>
      <w:sz w:val="21"/>
    </w:rPr>
  </w:style>
  <w:style w:type="paragraph" w:customStyle="1" w:styleId="24">
    <w:name w:val="三级标题"/>
    <w:basedOn w:val="1"/>
    <w:link w:val="23"/>
    <w:qFormat/>
    <w:uiPriority w:val="99"/>
    <w:pPr>
      <w:snapToGrid w:val="0"/>
      <w:spacing w:beforeLines="100" w:afterLines="50"/>
      <w:outlineLvl w:val="2"/>
    </w:pPr>
    <w:rPr>
      <w:rFonts w:ascii="微软雅黑" w:hAnsi="微软雅黑" w:eastAsia="微软雅黑"/>
      <w:b/>
      <w:szCs w:val="21"/>
    </w:rPr>
  </w:style>
  <w:style w:type="character" w:customStyle="1" w:styleId="25">
    <w:name w:val="Subtle Reference1"/>
    <w:basedOn w:val="8"/>
    <w:qFormat/>
    <w:uiPriority w:val="99"/>
    <w:rPr>
      <w:rFonts w:cs="Times New Roman"/>
      <w:smallCaps/>
      <w:color w:val="C0504D"/>
      <w:u w:val="single"/>
    </w:rPr>
  </w:style>
  <w:style w:type="character" w:customStyle="1" w:styleId="26">
    <w:name w:val="Quote Char"/>
    <w:basedOn w:val="8"/>
    <w:qFormat/>
    <w:locked/>
    <w:uiPriority w:val="99"/>
    <w:rPr>
      <w:rFonts w:cs="Times New Roman"/>
      <w:i/>
      <w:iCs/>
      <w:color w:val="000000"/>
      <w:kern w:val="2"/>
      <w:sz w:val="22"/>
      <w:szCs w:val="22"/>
    </w:rPr>
  </w:style>
  <w:style w:type="paragraph" w:styleId="27">
    <w:name w:val="Quote"/>
    <w:basedOn w:val="1"/>
    <w:next w:val="1"/>
    <w:link w:val="28"/>
    <w:qFormat/>
    <w:uiPriority w:val="99"/>
    <w:rPr>
      <w:i/>
      <w:iCs/>
      <w:color w:val="000000"/>
    </w:rPr>
  </w:style>
  <w:style w:type="character" w:customStyle="1" w:styleId="28">
    <w:name w:val="Quote Char1"/>
    <w:basedOn w:val="8"/>
    <w:link w:val="2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9">
    <w:name w:val="Book Title1"/>
    <w:basedOn w:val="8"/>
    <w:qFormat/>
    <w:uiPriority w:val="99"/>
    <w:rPr>
      <w:rFonts w:cs="Times New Roman"/>
      <w:b/>
      <w:bCs/>
      <w:smallCaps/>
      <w:spacing w:val="5"/>
    </w:rPr>
  </w:style>
  <w:style w:type="character" w:customStyle="1" w:styleId="30">
    <w:name w:val="Subtle Emphasis1"/>
    <w:basedOn w:val="8"/>
    <w:qFormat/>
    <w:uiPriority w:val="99"/>
    <w:rPr>
      <w:rFonts w:cs="Times New Roman"/>
      <w:i/>
      <w:iCs/>
      <w:color w:val="808080"/>
    </w:rPr>
  </w:style>
  <w:style w:type="paragraph" w:styleId="31">
    <w:name w:val="No Spacing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_Style 1"/>
    <w:basedOn w:val="1"/>
    <w:qFormat/>
    <w:uiPriority w:val="99"/>
    <w:pPr>
      <w:ind w:firstLine="420" w:firstLineChars="200"/>
    </w:pPr>
  </w:style>
  <w:style w:type="character" w:customStyle="1" w:styleId="34">
    <w:name w:val="Intense Emphasis11"/>
    <w:basedOn w:val="8"/>
    <w:qFormat/>
    <w:uiPriority w:val="99"/>
    <w:rPr>
      <w:rFonts w:ascii="??" w:hAnsi="??" w:cs="Times New Roman"/>
      <w:b/>
      <w:i/>
      <w:color w:val="4F81BD"/>
      <w:w w:val="100"/>
      <w:sz w:val="20"/>
      <w:szCs w:val="20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2</Pages>
  <Words>27</Words>
  <Characters>156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2018-01-05T12:21:00Z</dcterms:created>
  <dc:creator>五百丁</dc:creator>
  <cp:lastModifiedBy>百度知道1411132308</cp:lastModifiedBy>
  <cp:lastPrinted>2016-04-14T10:58:00Z</cp:lastPrinted>
  <dcterms:modified xsi:type="dcterms:W3CDTF">2018-04-18T12:01:56Z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4</vt:lpwstr>
  </property>
</Properties>
</file>